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5C00E" w14:textId="12B29C83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992334">
        <w:rPr>
          <w:lang w:eastAsia="ko-KR"/>
        </w:rPr>
        <w:t>&lt;</w:t>
      </w:r>
      <w:r w:rsidR="0057773B" w:rsidRPr="0057773B">
        <w:rPr>
          <w:lang w:eastAsia="ko-KR"/>
        </w:rPr>
        <w:t>Food Supply Inventory Management and Recipe Recommendation System</w:t>
      </w:r>
      <w:r w:rsidR="00992334">
        <w:rPr>
          <w:lang w:eastAsia="ko-KR"/>
        </w:rPr>
        <w:t>&gt;</w:t>
      </w:r>
      <w:r>
        <w:fldChar w:fldCharType="end"/>
      </w:r>
    </w:p>
    <w:p w14:paraId="26D5A9A3" w14:textId="77777777" w:rsidR="009E0CA4" w:rsidRDefault="00000000">
      <w:pPr>
        <w:pStyle w:val="a3"/>
        <w:jc w:val="right"/>
      </w:pPr>
      <w:fldSimple w:instr=" TITLE  \* MERGEFORMAT ">
        <w:r w:rsidR="00992334">
          <w:t>Software Requirements Specification</w:t>
        </w:r>
      </w:fldSimple>
    </w:p>
    <w:p w14:paraId="6DD98FCE" w14:textId="756A555E" w:rsidR="009E0CA4" w:rsidRDefault="009E0CA4">
      <w:pPr>
        <w:pStyle w:val="a3"/>
        <w:jc w:val="right"/>
      </w:pPr>
      <w:r>
        <w:t>For &lt;</w:t>
      </w:r>
      <w:r w:rsidR="00992334">
        <w:rPr>
          <w:rFonts w:hint="eastAsia"/>
          <w:lang w:eastAsia="ko-KR"/>
        </w:rPr>
        <w:t>식용품</w:t>
      </w:r>
      <w:r w:rsidR="00992334">
        <w:rPr>
          <w:rFonts w:hint="eastAsia"/>
          <w:lang w:eastAsia="ko-KR"/>
        </w:rPr>
        <w:t xml:space="preserve"> </w:t>
      </w:r>
      <w:r w:rsidR="00992334">
        <w:rPr>
          <w:rFonts w:hint="eastAsia"/>
          <w:lang w:eastAsia="ko-KR"/>
        </w:rPr>
        <w:t>재고관리와</w:t>
      </w:r>
      <w:r w:rsidR="00992334">
        <w:rPr>
          <w:rFonts w:hint="eastAsia"/>
          <w:lang w:eastAsia="ko-KR"/>
        </w:rPr>
        <w:t xml:space="preserve"> </w:t>
      </w:r>
      <w:r w:rsidR="00992334">
        <w:rPr>
          <w:rFonts w:hint="eastAsia"/>
          <w:lang w:eastAsia="ko-KR"/>
        </w:rPr>
        <w:t>재고를</w:t>
      </w:r>
      <w:r w:rsidR="00992334">
        <w:rPr>
          <w:rFonts w:hint="eastAsia"/>
          <w:lang w:eastAsia="ko-KR"/>
        </w:rPr>
        <w:t xml:space="preserve"> </w:t>
      </w:r>
      <w:r w:rsidR="00992334">
        <w:rPr>
          <w:rFonts w:hint="eastAsia"/>
          <w:lang w:eastAsia="ko-KR"/>
        </w:rPr>
        <w:t>사용하는</w:t>
      </w:r>
      <w:r w:rsidR="00992334">
        <w:rPr>
          <w:rFonts w:hint="eastAsia"/>
          <w:lang w:eastAsia="ko-KR"/>
        </w:rPr>
        <w:t xml:space="preserve"> </w:t>
      </w:r>
      <w:r w:rsidR="00992334">
        <w:rPr>
          <w:rFonts w:hint="eastAsia"/>
          <w:lang w:eastAsia="ko-KR"/>
        </w:rPr>
        <w:t>레시피</w:t>
      </w:r>
      <w:r w:rsidR="00992334">
        <w:rPr>
          <w:rFonts w:hint="eastAsia"/>
          <w:lang w:eastAsia="ko-KR"/>
        </w:rPr>
        <w:t xml:space="preserve"> </w:t>
      </w:r>
      <w:r w:rsidR="00992334">
        <w:rPr>
          <w:rFonts w:hint="eastAsia"/>
          <w:lang w:eastAsia="ko-KR"/>
        </w:rPr>
        <w:t>제공</w:t>
      </w:r>
      <w:r>
        <w:t>&gt;</w:t>
      </w:r>
    </w:p>
    <w:p w14:paraId="4E6EB783" w14:textId="77777777" w:rsidR="009E0CA4" w:rsidRDefault="009E0CA4"/>
    <w:p w14:paraId="0883092A" w14:textId="77777777" w:rsidR="009E0CA4" w:rsidRDefault="009E0CA4"/>
    <w:p w14:paraId="3515294D" w14:textId="6AE6C113" w:rsidR="00C71EB1" w:rsidRDefault="009E0CA4" w:rsidP="00C71EB1">
      <w:pPr>
        <w:pStyle w:val="a3"/>
        <w:jc w:val="right"/>
        <w:rPr>
          <w:sz w:val="28"/>
        </w:rPr>
      </w:pPr>
      <w:r>
        <w:rPr>
          <w:sz w:val="28"/>
        </w:rPr>
        <w:t>Version &lt;1.0</w:t>
      </w:r>
      <w:r w:rsidR="00EF3A73">
        <w:rPr>
          <w:rFonts w:hint="eastAsia"/>
          <w:sz w:val="28"/>
          <w:lang w:eastAsia="ko-KR"/>
        </w:rPr>
        <w:t>.</w:t>
      </w:r>
      <w:r w:rsidR="0056205B">
        <w:rPr>
          <w:rFonts w:hint="eastAsia"/>
          <w:sz w:val="28"/>
          <w:lang w:eastAsia="ko-KR"/>
        </w:rPr>
        <w:t>1</w:t>
      </w:r>
      <w:r>
        <w:rPr>
          <w:sz w:val="28"/>
        </w:rPr>
        <w:t>&gt;</w:t>
      </w:r>
    </w:p>
    <w:p w14:paraId="7365DEB5" w14:textId="77777777" w:rsidR="00C71EB1" w:rsidRDefault="00C71EB1" w:rsidP="00C71EB1">
      <w:pPr>
        <w:pStyle w:val="a3"/>
        <w:jc w:val="right"/>
        <w:rPr>
          <w:sz w:val="28"/>
        </w:rPr>
      </w:pPr>
    </w:p>
    <w:p w14:paraId="601D6FB7" w14:textId="77777777" w:rsidR="00C71EB1" w:rsidRDefault="00C71EB1" w:rsidP="00C71EB1">
      <w:pPr>
        <w:pStyle w:val="a3"/>
        <w:jc w:val="right"/>
        <w:rPr>
          <w:sz w:val="28"/>
        </w:rPr>
      </w:pPr>
    </w:p>
    <w:p w14:paraId="7A4CA0FF" w14:textId="77777777" w:rsidR="00C71EB1" w:rsidRDefault="00C71EB1" w:rsidP="00C71EB1">
      <w:pPr>
        <w:pStyle w:val="a3"/>
        <w:jc w:val="right"/>
        <w:rPr>
          <w:sz w:val="28"/>
        </w:rPr>
      </w:pPr>
    </w:p>
    <w:p w14:paraId="0C94449F" w14:textId="77777777" w:rsidR="00C71EB1" w:rsidRDefault="00C71EB1" w:rsidP="00C71EB1">
      <w:pPr>
        <w:pStyle w:val="a3"/>
        <w:jc w:val="right"/>
        <w:rPr>
          <w:sz w:val="28"/>
        </w:rPr>
      </w:pPr>
    </w:p>
    <w:p w14:paraId="75AF0894" w14:textId="77777777" w:rsidR="00C71EB1" w:rsidRDefault="00C71EB1" w:rsidP="00C71EB1">
      <w:pPr>
        <w:pStyle w:val="a3"/>
        <w:jc w:val="right"/>
        <w:rPr>
          <w:sz w:val="28"/>
        </w:rPr>
      </w:pPr>
    </w:p>
    <w:p w14:paraId="4794F5E9" w14:textId="77777777" w:rsidR="00C71EB1" w:rsidRDefault="00C71EB1" w:rsidP="00C71EB1">
      <w:pPr>
        <w:pStyle w:val="a3"/>
        <w:jc w:val="right"/>
        <w:rPr>
          <w:sz w:val="28"/>
        </w:rPr>
      </w:pPr>
    </w:p>
    <w:p w14:paraId="0C190432" w14:textId="77777777" w:rsidR="00C71EB1" w:rsidRDefault="00C71EB1" w:rsidP="00C71EB1">
      <w:pPr>
        <w:pStyle w:val="a3"/>
        <w:jc w:val="right"/>
        <w:rPr>
          <w:sz w:val="28"/>
        </w:rPr>
      </w:pPr>
    </w:p>
    <w:p w14:paraId="6DC5F455" w14:textId="1F578308" w:rsidR="00C71EB1" w:rsidRDefault="00C71EB1" w:rsidP="00C71EB1">
      <w:pPr>
        <w:jc w:val="center"/>
        <w:rPr>
          <w:rFonts w:hint="eastAsia"/>
          <w:sz w:val="28"/>
          <w:lang w:val="x-none" w:eastAsia="ko-KR" w:bidi="x-none"/>
        </w:rPr>
      </w:pPr>
      <w:r>
        <w:rPr>
          <w:rFonts w:hint="eastAsia"/>
          <w:sz w:val="28"/>
          <w:lang w:val="x-none" w:eastAsia="ko-KR" w:bidi="x-none"/>
        </w:rPr>
        <w:t>2025.</w:t>
      </w:r>
      <w:r w:rsidR="0056205B">
        <w:rPr>
          <w:rFonts w:hint="eastAsia"/>
          <w:sz w:val="28"/>
          <w:lang w:val="x-none" w:eastAsia="ko-KR" w:bidi="x-none"/>
        </w:rPr>
        <w:t>04</w:t>
      </w:r>
      <w:r>
        <w:rPr>
          <w:rFonts w:hint="eastAsia"/>
          <w:sz w:val="28"/>
          <w:lang w:val="x-none" w:eastAsia="ko-KR" w:bidi="x-none"/>
        </w:rPr>
        <w:t>.</w:t>
      </w:r>
      <w:r w:rsidR="0056205B">
        <w:rPr>
          <w:rFonts w:hint="eastAsia"/>
          <w:sz w:val="28"/>
          <w:lang w:val="x-none" w:eastAsia="ko-KR" w:bidi="x-none"/>
        </w:rPr>
        <w:t>08</w:t>
      </w:r>
    </w:p>
    <w:p w14:paraId="630345A3" w14:textId="77777777" w:rsidR="00C71EB1" w:rsidRDefault="00C71EB1" w:rsidP="00C71EB1">
      <w:pPr>
        <w:pStyle w:val="a3"/>
        <w:jc w:val="right"/>
        <w:rPr>
          <w:sz w:val="28"/>
        </w:rPr>
      </w:pPr>
    </w:p>
    <w:p w14:paraId="27154FAD" w14:textId="77777777" w:rsidR="00C71EB1" w:rsidRDefault="00C71EB1" w:rsidP="00C71EB1">
      <w:pPr>
        <w:pStyle w:val="a3"/>
        <w:jc w:val="right"/>
        <w:rPr>
          <w:sz w:val="28"/>
        </w:rPr>
      </w:pPr>
    </w:p>
    <w:p w14:paraId="1322A3F8" w14:textId="77777777" w:rsidR="00C71EB1" w:rsidRDefault="00C71EB1" w:rsidP="00C71EB1">
      <w:pPr>
        <w:pStyle w:val="a3"/>
        <w:jc w:val="right"/>
        <w:rPr>
          <w:sz w:val="28"/>
        </w:rPr>
      </w:pPr>
    </w:p>
    <w:p w14:paraId="1ABEDDE2" w14:textId="77777777" w:rsidR="00C71EB1" w:rsidRDefault="00C71EB1" w:rsidP="00C71EB1">
      <w:pPr>
        <w:pStyle w:val="a3"/>
        <w:jc w:val="right"/>
        <w:rPr>
          <w:sz w:val="28"/>
        </w:rPr>
      </w:pPr>
    </w:p>
    <w:p w14:paraId="32AED962" w14:textId="77777777" w:rsidR="00C71EB1" w:rsidRDefault="00C71EB1" w:rsidP="00C71EB1">
      <w:pPr>
        <w:pStyle w:val="a3"/>
        <w:jc w:val="right"/>
        <w:rPr>
          <w:sz w:val="28"/>
        </w:rPr>
      </w:pPr>
    </w:p>
    <w:p w14:paraId="676CA7E8" w14:textId="473E894F" w:rsidR="009E0CA4" w:rsidRDefault="00C71EB1">
      <w:pPr>
        <w:pStyle w:val="a3"/>
        <w:rPr>
          <w:rFonts w:hint="eastAsia"/>
          <w:sz w:val="28"/>
          <w:lang w:eastAsia="ko-KR"/>
        </w:rPr>
      </w:pPr>
      <w:r>
        <w:rPr>
          <w:rFonts w:hint="eastAsia"/>
          <w:sz w:val="28"/>
          <w:lang w:eastAsia="ko-KR"/>
        </w:rPr>
        <w:t xml:space="preserve">                                                            </w:t>
      </w:r>
    </w:p>
    <w:p w14:paraId="4E724E71" w14:textId="77777777" w:rsidR="009E0CA4" w:rsidRDefault="009E0CA4">
      <w:pPr>
        <w:jc w:val="right"/>
      </w:pPr>
    </w:p>
    <w:p w14:paraId="123812C1" w14:textId="07577E85" w:rsidR="009E0CA4" w:rsidRDefault="009E0CA4" w:rsidP="00AA0ABC">
      <w:pPr>
        <w:pStyle w:val="InfoBlue"/>
      </w:pPr>
      <w:r>
        <w:t>[Note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식용품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재고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관리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및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재고를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사용하는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레시피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추천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시스템을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구축하는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요구사항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정의서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입니다</w:t>
      </w:r>
      <w:r w:rsidR="00992334">
        <w:rPr>
          <w:rFonts w:hint="eastAsia"/>
        </w:rPr>
        <w:t>.</w:t>
      </w:r>
      <w:r>
        <w:t>]</w:t>
      </w:r>
    </w:p>
    <w:p w14:paraId="0C343774" w14:textId="76A4EA7E" w:rsidR="009E0CA4" w:rsidRDefault="009E0CA4" w:rsidP="00AA0ABC">
      <w:pPr>
        <w:pStyle w:val="InfoBlue"/>
      </w:pPr>
      <w:r>
        <w:t>[</w:t>
      </w:r>
      <w:r w:rsidR="00992334">
        <w:rPr>
          <w:rFonts w:hint="eastAsia"/>
        </w:rPr>
        <w:t>식용품을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구매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식용품을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직접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시스템에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입력을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하거나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냉장고에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있는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이미지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센서를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통해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등록을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한다</w:t>
      </w:r>
      <w:r w:rsidR="00992334">
        <w:rPr>
          <w:rFonts w:hint="eastAsia"/>
        </w:rPr>
        <w:t xml:space="preserve">. </w:t>
      </w:r>
      <w:r w:rsidR="00992334">
        <w:rPr>
          <w:rFonts w:hint="eastAsia"/>
        </w:rPr>
        <w:t>냉장고에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있는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식용품을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사용하는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레시피나</w:t>
      </w:r>
      <w:r w:rsidR="00992334">
        <w:rPr>
          <w:rFonts w:hint="eastAsia"/>
        </w:rPr>
        <w:t xml:space="preserve"> 1~2</w:t>
      </w:r>
      <w:r w:rsidR="00992334">
        <w:rPr>
          <w:rFonts w:hint="eastAsia"/>
        </w:rPr>
        <w:t>개의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주재료를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구매하면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가능한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레시피를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추천해준다</w:t>
      </w:r>
      <w:r w:rsidR="00992334">
        <w:rPr>
          <w:rFonts w:hint="eastAsia"/>
        </w:rPr>
        <w:t xml:space="preserve">. </w:t>
      </w:r>
      <w:r w:rsidR="00992334">
        <w:rPr>
          <w:rFonts w:hint="eastAsia"/>
        </w:rPr>
        <w:t>사용자들이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자신만의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레시피를</w:t>
      </w:r>
      <w:r w:rsidR="00992334">
        <w:rPr>
          <w:rFonts w:hint="eastAsia"/>
        </w:rPr>
        <w:t xml:space="preserve"> </w:t>
      </w:r>
      <w:r w:rsidR="00A87037">
        <w:rPr>
          <w:rFonts w:hint="eastAsia"/>
        </w:rPr>
        <w:t>제공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해주면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포인트를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제공하여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사용자들의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레시피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제공을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촉진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시킨다</w:t>
      </w:r>
      <w:r>
        <w:t xml:space="preserve">] </w:t>
      </w:r>
    </w:p>
    <w:p w14:paraId="767B553A" w14:textId="77777777" w:rsidR="00C71EB1" w:rsidRDefault="00C71EB1" w:rsidP="00C71EB1">
      <w:pPr>
        <w:pStyle w:val="a9"/>
        <w:ind w:left="0"/>
        <w:jc w:val="right"/>
        <w:rPr>
          <w:rFonts w:hint="eastAsia"/>
          <w:lang w:val="x-none" w:eastAsia="ko-KR" w:bidi="x-none"/>
        </w:rPr>
      </w:pPr>
    </w:p>
    <w:p w14:paraId="74818382" w14:textId="039D604F" w:rsidR="00C71EB1" w:rsidRDefault="00C71EB1" w:rsidP="00C71EB1">
      <w:pPr>
        <w:pStyle w:val="a9"/>
        <w:ind w:left="0"/>
        <w:jc w:val="both"/>
        <w:rPr>
          <w:rFonts w:hint="eastAsia"/>
          <w:lang w:val="x-none" w:eastAsia="ko-KR" w:bidi="x-none"/>
        </w:rPr>
      </w:pPr>
      <w:r>
        <w:rPr>
          <w:lang w:val="x-none" w:eastAsia="ko-KR" w:bidi="x-none"/>
        </w:rPr>
        <w:t xml:space="preserve">                                                                                                                           </w:t>
      </w:r>
      <w:r>
        <w:rPr>
          <w:lang w:val="x-none" w:eastAsia="ko-KR" w:bidi="x-none"/>
        </w:rPr>
        <w:t>작성자</w:t>
      </w:r>
      <w:r>
        <w:rPr>
          <w:lang w:val="x-none" w:eastAsia="ko-KR" w:bidi="x-none"/>
        </w:rPr>
        <w:t xml:space="preserve">:               </w:t>
      </w:r>
      <w:r>
        <w:rPr>
          <w:lang w:val="x-none" w:eastAsia="ko-KR" w:bidi="x-none"/>
        </w:rPr>
        <w:t>팀장</w:t>
      </w:r>
      <w:r>
        <w:rPr>
          <w:lang w:val="x-none" w:eastAsia="ko-KR" w:bidi="x-none"/>
        </w:rPr>
        <w:t xml:space="preserve"> </w:t>
      </w:r>
      <w:r>
        <w:rPr>
          <w:rFonts w:hint="eastAsia"/>
          <w:lang w:val="x-none" w:eastAsia="ko-KR" w:bidi="x-none"/>
        </w:rPr>
        <w:t>최민준</w:t>
      </w:r>
    </w:p>
    <w:p w14:paraId="279F12BB" w14:textId="61A66534" w:rsidR="00C71EB1" w:rsidRDefault="00C71EB1" w:rsidP="00C71EB1">
      <w:pPr>
        <w:pStyle w:val="a9"/>
        <w:ind w:left="0" w:right="200"/>
        <w:jc w:val="right"/>
        <w:rPr>
          <w:rFonts w:hint="eastAsia"/>
          <w:lang w:val="x-none" w:eastAsia="ko-KR" w:bidi="x-none"/>
        </w:rPr>
      </w:pPr>
      <w:r>
        <w:rPr>
          <w:rFonts w:hint="eastAsia"/>
          <w:lang w:val="x-none" w:eastAsia="ko-KR" w:bidi="x-none"/>
        </w:rPr>
        <w:t xml:space="preserve">    </w:t>
      </w:r>
      <w:r>
        <w:rPr>
          <w:lang w:val="x-none" w:eastAsia="ko-KR" w:bidi="x-none"/>
        </w:rPr>
        <w:t xml:space="preserve"> </w:t>
      </w:r>
    </w:p>
    <w:p w14:paraId="1C9E5731" w14:textId="0C335E26" w:rsidR="00C71EB1" w:rsidRDefault="00C71EB1" w:rsidP="00C71EB1">
      <w:pPr>
        <w:pStyle w:val="a9"/>
        <w:ind w:left="0"/>
        <w:jc w:val="right"/>
        <w:rPr>
          <w:rFonts w:hint="eastAsia"/>
          <w:lang w:val="x-none" w:eastAsia="ko-KR" w:bidi="x-none"/>
        </w:rPr>
      </w:pPr>
      <w:r>
        <w:rPr>
          <w:lang w:val="x-none" w:eastAsia="ko-KR" w:bidi="x-none"/>
        </w:rPr>
        <w:t xml:space="preserve">          </w:t>
      </w:r>
      <w:r>
        <w:rPr>
          <w:lang w:val="x-none" w:eastAsia="ko-KR" w:bidi="x-none"/>
        </w:rPr>
        <w:t>팀원</w:t>
      </w:r>
      <w:r>
        <w:rPr>
          <w:lang w:val="x-none" w:eastAsia="ko-KR" w:bidi="x-none"/>
        </w:rPr>
        <w:t xml:space="preserve"> </w:t>
      </w:r>
      <w:r>
        <w:rPr>
          <w:rFonts w:hint="eastAsia"/>
          <w:lang w:val="x-none" w:eastAsia="ko-KR" w:bidi="x-none"/>
        </w:rPr>
        <w:t>김영규</w:t>
      </w:r>
      <w:r>
        <w:rPr>
          <w:lang w:val="x-none" w:eastAsia="ko-KR" w:bidi="x-none"/>
        </w:rPr>
        <w:t xml:space="preserve">, </w:t>
      </w:r>
      <w:r>
        <w:rPr>
          <w:rFonts w:hint="eastAsia"/>
          <w:lang w:val="x-none" w:eastAsia="ko-KR" w:bidi="x-none"/>
        </w:rPr>
        <w:t>성하윤</w:t>
      </w:r>
      <w:r>
        <w:rPr>
          <w:lang w:val="x-none" w:eastAsia="ko-KR" w:bidi="x-none"/>
        </w:rPr>
        <w:t xml:space="preserve">, </w:t>
      </w:r>
      <w:r>
        <w:rPr>
          <w:rFonts w:hint="eastAsia"/>
          <w:lang w:val="x-none" w:eastAsia="ko-KR" w:bidi="x-none"/>
        </w:rPr>
        <w:t>한규태</w:t>
      </w:r>
    </w:p>
    <w:p w14:paraId="19093535" w14:textId="72F8E60D" w:rsidR="00A87037" w:rsidRPr="00C71EB1" w:rsidRDefault="00A87037" w:rsidP="00C71EB1">
      <w:pPr>
        <w:pStyle w:val="a9"/>
        <w:ind w:left="0" w:right="2200"/>
        <w:jc w:val="right"/>
        <w:rPr>
          <w:lang w:val="x-none" w:eastAsia="ko-KR"/>
        </w:rPr>
        <w:sectPr w:rsidR="00A87037" w:rsidRPr="00C71EB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4AF910" w14:textId="358A19A8" w:rsidR="009E0CA4" w:rsidRDefault="0057773B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779164FC" w14:textId="77777777">
        <w:tc>
          <w:tcPr>
            <w:tcW w:w="2304" w:type="dxa"/>
            <w:shd w:val="clear" w:color="auto" w:fill="E0E0E0"/>
          </w:tcPr>
          <w:p w14:paraId="0441A73E" w14:textId="44590A32" w:rsidR="009E0CA4" w:rsidRPr="00383EBA" w:rsidRDefault="0057773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 w14:paraId="65B9B37D" w14:textId="03BEC245" w:rsidR="009E0CA4" w:rsidRPr="00383EBA" w:rsidRDefault="0057773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 w14:paraId="2027A492" w14:textId="24FFBBAE" w:rsidR="009E0CA4" w:rsidRPr="00383EBA" w:rsidRDefault="0057773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 w14:paraId="2BE12691" w14:textId="2F363031" w:rsidR="009E0CA4" w:rsidRPr="00383EBA" w:rsidRDefault="0057773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작성자</w:t>
            </w:r>
          </w:p>
        </w:tc>
      </w:tr>
      <w:tr w:rsidR="009E0CA4" w14:paraId="25800953" w14:textId="77777777">
        <w:tc>
          <w:tcPr>
            <w:tcW w:w="2304" w:type="dxa"/>
          </w:tcPr>
          <w:p w14:paraId="1FDC0F5C" w14:textId="531CF421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814AAC">
              <w:rPr>
                <w:rFonts w:hint="eastAsia"/>
                <w:b/>
                <w:lang w:eastAsia="ko-KR"/>
              </w:rPr>
              <w:t>2025/03/27</w:t>
            </w:r>
            <w:r w:rsidRPr="00383EBA">
              <w:rPr>
                <w:b/>
              </w:rPr>
              <w:t>&gt;</w:t>
            </w:r>
            <w:r w:rsidR="000816D2">
              <w:rPr>
                <w:rFonts w:hint="eastAsia"/>
                <w:b/>
                <w:lang w:eastAsia="ko-KR"/>
              </w:rPr>
              <w:t>초</w:t>
            </w:r>
            <w:r w:rsidR="0057773B">
              <w:rPr>
                <w:rFonts w:hint="eastAsia"/>
                <w:b/>
                <w:lang w:eastAsia="ko-KR"/>
              </w:rPr>
              <w:t>안</w:t>
            </w:r>
          </w:p>
        </w:tc>
        <w:tc>
          <w:tcPr>
            <w:tcW w:w="1152" w:type="dxa"/>
          </w:tcPr>
          <w:p w14:paraId="584600FB" w14:textId="7E7FFFFC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814AAC">
              <w:rPr>
                <w:rFonts w:hint="eastAsia"/>
                <w:b/>
                <w:lang w:eastAsia="ko-KR"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10A07EBE" w14:textId="2E663242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 w:rsidR="00814AAC">
              <w:rPr>
                <w:rFonts w:hint="eastAsia"/>
                <w:b/>
                <w:lang w:eastAsia="ko-KR"/>
              </w:rPr>
              <w:t>식용품</w:t>
            </w:r>
            <w:r w:rsidR="00814AAC">
              <w:rPr>
                <w:rFonts w:hint="eastAsia"/>
                <w:b/>
                <w:lang w:eastAsia="ko-KR"/>
              </w:rPr>
              <w:t xml:space="preserve"> </w:t>
            </w:r>
            <w:r w:rsidR="00814AAC">
              <w:rPr>
                <w:rFonts w:hint="eastAsia"/>
                <w:b/>
                <w:lang w:eastAsia="ko-KR"/>
              </w:rPr>
              <w:t>재고관리</w:t>
            </w:r>
            <w:r w:rsidR="00814AAC">
              <w:rPr>
                <w:rFonts w:hint="eastAsia"/>
                <w:b/>
                <w:lang w:eastAsia="ko-KR"/>
              </w:rPr>
              <w:t xml:space="preserve"> </w:t>
            </w:r>
            <w:r w:rsidR="00814AAC">
              <w:rPr>
                <w:rFonts w:hint="eastAsia"/>
                <w:b/>
                <w:lang w:eastAsia="ko-KR"/>
              </w:rPr>
              <w:t>및</w:t>
            </w:r>
            <w:r w:rsidR="00814AAC">
              <w:rPr>
                <w:rFonts w:hint="eastAsia"/>
                <w:b/>
                <w:lang w:eastAsia="ko-KR"/>
              </w:rPr>
              <w:t xml:space="preserve"> </w:t>
            </w:r>
            <w:r w:rsidR="00814AAC">
              <w:rPr>
                <w:rFonts w:hint="eastAsia"/>
                <w:b/>
                <w:lang w:eastAsia="ko-KR"/>
              </w:rPr>
              <w:t>레시피</w:t>
            </w:r>
            <w:r w:rsidR="00814AAC">
              <w:rPr>
                <w:rFonts w:hint="eastAsia"/>
                <w:b/>
                <w:lang w:eastAsia="ko-KR"/>
              </w:rPr>
              <w:t xml:space="preserve"> </w:t>
            </w:r>
            <w:r w:rsidR="00814AAC">
              <w:rPr>
                <w:rFonts w:hint="eastAsia"/>
                <w:b/>
                <w:lang w:eastAsia="ko-KR"/>
              </w:rPr>
              <w:t>제</w:t>
            </w:r>
            <w:r w:rsidR="000816D2">
              <w:rPr>
                <w:rFonts w:hint="eastAsia"/>
                <w:b/>
                <w:lang w:eastAsia="ko-KR"/>
              </w:rPr>
              <w:t>공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782B0587" w14:textId="259C7C33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0816D2">
              <w:rPr>
                <w:rFonts w:hint="eastAsia"/>
                <w:b/>
                <w:lang w:eastAsia="ko-KR"/>
              </w:rPr>
              <w:t>김영규</w:t>
            </w:r>
            <w:r w:rsidRPr="00383EBA">
              <w:rPr>
                <w:b/>
              </w:rPr>
              <w:t>&gt;</w:t>
            </w:r>
          </w:p>
        </w:tc>
      </w:tr>
      <w:tr w:rsidR="009E0CA4" w14:paraId="68235DFA" w14:textId="77777777">
        <w:tc>
          <w:tcPr>
            <w:tcW w:w="2304" w:type="dxa"/>
          </w:tcPr>
          <w:p w14:paraId="3BF2839A" w14:textId="0D197D22" w:rsidR="009E0CA4" w:rsidRPr="00383EBA" w:rsidRDefault="00C71EB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&lt;2025/04/08&gt;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61AF8B9A" w14:textId="172BC528" w:rsidR="009E0CA4" w:rsidRPr="00383EBA" w:rsidRDefault="00C71EB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&lt;1.0.1&gt;</w:t>
            </w:r>
          </w:p>
        </w:tc>
        <w:tc>
          <w:tcPr>
            <w:tcW w:w="3744" w:type="dxa"/>
          </w:tcPr>
          <w:p w14:paraId="268B78ED" w14:textId="4EB39350" w:rsidR="009E0CA4" w:rsidRPr="00383EBA" w:rsidRDefault="00C71EB1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목차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4FAAD7BD" w14:textId="1709D2D5" w:rsidR="009E0CA4" w:rsidRPr="00383EBA" w:rsidRDefault="00C71EB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최민준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 w14:paraId="1F5D8E70" w14:textId="77777777">
        <w:tc>
          <w:tcPr>
            <w:tcW w:w="2304" w:type="dxa"/>
          </w:tcPr>
          <w:p w14:paraId="2FD92460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38554793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3AA79DEE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4B6290E5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9E0CA4" w14:paraId="74294C0C" w14:textId="77777777">
        <w:tc>
          <w:tcPr>
            <w:tcW w:w="2304" w:type="dxa"/>
          </w:tcPr>
          <w:p w14:paraId="632E3215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7E442FD5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18EC0747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31DFDCE0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14:paraId="6F575DEB" w14:textId="77777777" w:rsidR="009E0CA4" w:rsidRDefault="009E0CA4"/>
    <w:p w14:paraId="05BB006D" w14:textId="44AF3427" w:rsidR="009E0CA4" w:rsidRDefault="009E0CA4">
      <w:pPr>
        <w:pStyle w:val="a3"/>
      </w:pPr>
      <w:r>
        <w:br w:type="page"/>
      </w:r>
      <w:r w:rsidR="0057773B">
        <w:rPr>
          <w:rFonts w:hint="eastAsia"/>
          <w:lang w:eastAsia="ko-KR"/>
        </w:rPr>
        <w:lastRenderedPageBreak/>
        <w:t>목차</w:t>
      </w:r>
    </w:p>
    <w:p w14:paraId="720C1968" w14:textId="6E0B69CF"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 w:rsidR="0057773B">
        <w:rPr>
          <w:rFonts w:hint="eastAsia"/>
          <w:noProof/>
          <w:lang w:eastAsia="ko-KR"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379361" w14:textId="5535D462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1DDFF5" w14:textId="5464B20F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범위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258D2D" w14:textId="675C9015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정의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및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약어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A5C2A7" w14:textId="76499191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참고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자료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294932" w14:textId="3052E4C5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문서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E9FCC6" w14:textId="57FC937B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 w:rsidR="0057773B">
        <w:rPr>
          <w:rFonts w:hint="eastAsia"/>
          <w:noProof/>
          <w:lang w:eastAsia="ko-KR"/>
        </w:rPr>
        <w:t>내용</w:t>
      </w:r>
      <w:r w:rsidR="0057773B">
        <w:rPr>
          <w:rFonts w:hint="eastAsia"/>
          <w:noProof/>
          <w:lang w:eastAsia="ko-KR"/>
        </w:rPr>
        <w:t xml:space="preserve"> </w:t>
      </w:r>
      <w:r w:rsidR="0057773B">
        <w:rPr>
          <w:rFonts w:hint="eastAsia"/>
          <w:noProof/>
          <w:lang w:eastAsia="ko-KR"/>
        </w:rPr>
        <w:t>설명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930A46" w14:textId="7AC20B00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유스케이스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모델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조사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FE112D" w14:textId="52AEB585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가정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및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의존성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E594A2" w14:textId="20929DD4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57773B">
        <w:rPr>
          <w:rFonts w:hint="eastAsia"/>
          <w:noProof/>
          <w:lang w:eastAsia="ko-KR"/>
        </w:rPr>
        <w:t>상세</w:t>
      </w:r>
      <w:r w:rsidR="0057773B">
        <w:rPr>
          <w:rFonts w:hint="eastAsia"/>
          <w:noProof/>
          <w:lang w:eastAsia="ko-KR"/>
        </w:rPr>
        <w:t xml:space="preserve"> </w:t>
      </w:r>
      <w:r w:rsidR="0057773B">
        <w:rPr>
          <w:rFonts w:hint="eastAsia"/>
          <w:noProof/>
          <w:lang w:eastAsia="ko-KR"/>
        </w:rPr>
        <w:t>요구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83E7EA" w14:textId="5332B2FA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유스케이스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명세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64DD69" w14:textId="7A351D6E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보충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요구사항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8F0A71" w14:textId="54EDB06B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57773B">
        <w:rPr>
          <w:rFonts w:hint="eastAsia"/>
          <w:noProof/>
          <w:lang w:eastAsia="ko-KR"/>
        </w:rPr>
        <w:t>지원</w:t>
      </w:r>
      <w:r w:rsidR="0057773B">
        <w:rPr>
          <w:rFonts w:hint="eastAsia"/>
          <w:noProof/>
          <w:lang w:eastAsia="ko-KR"/>
        </w:rPr>
        <w:t xml:space="preserve"> </w:t>
      </w:r>
      <w:r w:rsidR="0057773B">
        <w:rPr>
          <w:rFonts w:hint="eastAsia"/>
          <w:noProof/>
          <w:lang w:eastAsia="ko-KR"/>
        </w:rPr>
        <w:t>정보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B4C91B" w14:textId="447FB38F" w:rsidR="0057773B" w:rsidRDefault="0057773B" w:rsidP="0057773B">
      <w:pPr>
        <w:pStyle w:val="10"/>
        <w:tabs>
          <w:tab w:val="left" w:pos="432"/>
        </w:tabs>
        <w:rPr>
          <w:noProof/>
        </w:rPr>
      </w:pPr>
      <w:r>
        <w:rPr>
          <w:rFonts w:hint="eastAsia"/>
          <w:noProof/>
          <w:lang w:eastAsia="ko-KR"/>
        </w:rPr>
        <w:t>5</w:t>
      </w:r>
      <w:r>
        <w:rPr>
          <w:noProof/>
        </w:rPr>
        <w:t>.</w:t>
      </w:r>
      <w:r>
        <w:rPr>
          <w:noProof/>
        </w:rPr>
        <w:tab/>
      </w:r>
      <w:r>
        <w:rPr>
          <w:rFonts w:hint="eastAsia"/>
          <w:noProof/>
          <w:lang w:eastAsia="ko-KR"/>
        </w:rPr>
        <w:t>참고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AD1969" w14:textId="77777777" w:rsidR="0057773B" w:rsidRPr="0057773B" w:rsidRDefault="0057773B" w:rsidP="0057773B">
      <w:pPr>
        <w:rPr>
          <w:lang w:eastAsia="ko-KR"/>
        </w:rPr>
      </w:pPr>
    </w:p>
    <w:p w14:paraId="1A90704A" w14:textId="0EEFCB6B" w:rsidR="009E0CA4" w:rsidRDefault="009E0CA4">
      <w:pPr>
        <w:pStyle w:val="a3"/>
      </w:pPr>
      <w:r>
        <w:fldChar w:fldCharType="end"/>
      </w:r>
      <w:r>
        <w:br w:type="page"/>
      </w:r>
      <w:r w:rsidR="0057773B">
        <w:rPr>
          <w:rFonts w:hint="eastAsia"/>
          <w:lang w:eastAsia="ko-KR"/>
        </w:rPr>
        <w:lastRenderedPageBreak/>
        <w:t>요구</w:t>
      </w:r>
      <w:r w:rsidR="0057773B">
        <w:rPr>
          <w:rFonts w:hint="eastAsia"/>
          <w:lang w:eastAsia="ko-KR"/>
        </w:rPr>
        <w:t xml:space="preserve"> </w:t>
      </w:r>
      <w:r w:rsidR="0057773B">
        <w:rPr>
          <w:rFonts w:hint="eastAsia"/>
          <w:lang w:eastAsia="ko-KR"/>
        </w:rPr>
        <w:t>명세</w:t>
      </w:r>
      <w:r w:rsidR="00352A7F">
        <w:rPr>
          <w:rFonts w:hint="eastAsia"/>
          <w:lang w:eastAsia="ko-KR"/>
        </w:rPr>
        <w:t>서</w:t>
      </w:r>
      <w:r>
        <w:t xml:space="preserve"> </w:t>
      </w:r>
    </w:p>
    <w:p w14:paraId="32307531" w14:textId="2A58ADB1" w:rsidR="009E0CA4" w:rsidRDefault="00352A7F">
      <w:pPr>
        <w:pStyle w:val="1"/>
      </w:pPr>
      <w:r>
        <w:rPr>
          <w:rFonts w:hint="eastAsia"/>
          <w:lang w:eastAsia="ko-KR"/>
        </w:rPr>
        <w:t>개요</w:t>
      </w:r>
    </w:p>
    <w:p w14:paraId="3D84FF73" w14:textId="1365B0CC" w:rsidR="001B3A1F" w:rsidRPr="00EF41F4" w:rsidRDefault="00EF41F4" w:rsidP="00AA0ABC">
      <w:pPr>
        <w:pStyle w:val="InfoBlue"/>
        <w:rPr>
          <w:rFonts w:hint="eastAsia"/>
        </w:rPr>
      </w:pPr>
      <w:r>
        <w:t>“</w:t>
      </w:r>
      <w:r>
        <w:rPr>
          <w:rFonts w:hint="eastAsia"/>
        </w:rPr>
        <w:t>식용품</w:t>
      </w:r>
      <w:r>
        <w:rPr>
          <w:rFonts w:hint="eastAsia"/>
        </w:rPr>
        <w:t xml:space="preserve"> </w:t>
      </w:r>
      <w:r>
        <w:rPr>
          <w:rFonts w:hint="eastAsia"/>
        </w:rPr>
        <w:t>재고관리와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”</w:t>
      </w: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,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용어의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,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참고자료를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소지한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, </w:t>
      </w:r>
      <w:r>
        <w:rPr>
          <w:rFonts w:hint="eastAsia"/>
        </w:rPr>
        <w:t>유통기한을</w:t>
      </w:r>
      <w:r>
        <w:rPr>
          <w:rFonts w:hint="eastAsia"/>
        </w:rPr>
        <w:t xml:space="preserve"> </w:t>
      </w:r>
      <w:r>
        <w:rPr>
          <w:rFonts w:hint="eastAsia"/>
        </w:rPr>
        <w:t>관리하며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추천해줌으로써</w:t>
      </w:r>
      <w:r>
        <w:rPr>
          <w:rFonts w:hint="eastAsia"/>
        </w:rPr>
        <w:t xml:space="preserve"> </w:t>
      </w:r>
      <w:r>
        <w:rPr>
          <w:rFonts w:hint="eastAsia"/>
        </w:rPr>
        <w:t>식자재</w:t>
      </w:r>
      <w:r>
        <w:rPr>
          <w:rFonts w:hint="eastAsia"/>
        </w:rPr>
        <w:t xml:space="preserve"> </w:t>
      </w:r>
      <w:r>
        <w:rPr>
          <w:rFonts w:hint="eastAsia"/>
        </w:rPr>
        <w:t>낭비를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B492B58" w14:textId="13CF424B" w:rsidR="009E0CA4" w:rsidRDefault="00352A7F">
      <w:pPr>
        <w:pStyle w:val="2"/>
      </w:pPr>
      <w:r>
        <w:rPr>
          <w:rFonts w:hint="eastAsia"/>
          <w:lang w:eastAsia="ko-KR"/>
        </w:rPr>
        <w:t>목적</w:t>
      </w:r>
    </w:p>
    <w:p w14:paraId="7110C3C7" w14:textId="24B3589E" w:rsidR="009E0CA4" w:rsidRPr="001B3A1F" w:rsidRDefault="001B3A1F" w:rsidP="00AA0ABC">
      <w:pPr>
        <w:pStyle w:val="InfoBlue"/>
        <w:rPr>
          <w:rFonts w:hint="eastAsia"/>
        </w:rPr>
      </w:pPr>
      <w:r w:rsidRPr="001B3A1F">
        <w:t>사용자가</w:t>
      </w:r>
      <w:r w:rsidRPr="001B3A1F">
        <w:t xml:space="preserve"> </w:t>
      </w:r>
      <w:r w:rsidRPr="001B3A1F">
        <w:t>보유한</w:t>
      </w:r>
      <w:r w:rsidRPr="001B3A1F">
        <w:t xml:space="preserve"> </w:t>
      </w:r>
      <w:r w:rsidRPr="001B3A1F">
        <w:t>식재료를</w:t>
      </w:r>
      <w:r w:rsidRPr="001B3A1F">
        <w:t xml:space="preserve"> </w:t>
      </w:r>
      <w:r w:rsidRPr="001B3A1F">
        <w:t>쉽게</w:t>
      </w:r>
      <w:r w:rsidRPr="001B3A1F">
        <w:t xml:space="preserve"> </w:t>
      </w:r>
      <w:r w:rsidRPr="001B3A1F">
        <w:t>등록</w:t>
      </w:r>
      <w:r w:rsidRPr="001B3A1F">
        <w:t xml:space="preserve"> </w:t>
      </w:r>
      <w:r w:rsidRPr="001B3A1F">
        <w:t>및</w:t>
      </w:r>
      <w:r w:rsidRPr="001B3A1F">
        <w:t xml:space="preserve"> </w:t>
      </w:r>
      <w:r w:rsidRPr="001B3A1F">
        <w:t>관리하고</w:t>
      </w:r>
      <w:r w:rsidRPr="001B3A1F">
        <w:t xml:space="preserve">, </w:t>
      </w:r>
      <w:r w:rsidRPr="001B3A1F">
        <w:t>유통기한에</w:t>
      </w:r>
      <w:r w:rsidRPr="001B3A1F">
        <w:t xml:space="preserve"> </w:t>
      </w:r>
      <w:r w:rsidRPr="001B3A1F">
        <w:t>따라</w:t>
      </w:r>
      <w:r w:rsidRPr="001B3A1F">
        <w:t xml:space="preserve"> </w:t>
      </w:r>
      <w:r w:rsidRPr="001B3A1F">
        <w:t>알림을</w:t>
      </w:r>
      <w:r w:rsidRPr="001B3A1F">
        <w:t xml:space="preserve"> </w:t>
      </w:r>
      <w:r w:rsidRPr="001B3A1F">
        <w:t>제공하며</w:t>
      </w:r>
      <w:r w:rsidRPr="001B3A1F">
        <w:t xml:space="preserve">, </w:t>
      </w:r>
      <w:r w:rsidRPr="001B3A1F">
        <w:t>해당</w:t>
      </w:r>
      <w:r w:rsidRPr="001B3A1F">
        <w:t xml:space="preserve"> </w:t>
      </w:r>
      <w:r w:rsidRPr="001B3A1F">
        <w:t>재료로</w:t>
      </w:r>
      <w:r w:rsidRPr="001B3A1F">
        <w:t xml:space="preserve"> </w:t>
      </w:r>
      <w:r w:rsidRPr="001B3A1F">
        <w:t>만들</w:t>
      </w:r>
      <w:r w:rsidRPr="001B3A1F">
        <w:t xml:space="preserve"> </w:t>
      </w:r>
      <w:r w:rsidRPr="001B3A1F">
        <w:t>수</w:t>
      </w:r>
      <w:r w:rsidRPr="001B3A1F">
        <w:t xml:space="preserve"> </w:t>
      </w:r>
      <w:r w:rsidRPr="001B3A1F">
        <w:t>있는</w:t>
      </w:r>
      <w:r w:rsidRPr="001B3A1F">
        <w:t xml:space="preserve"> </w:t>
      </w:r>
      <w:r w:rsidRPr="001B3A1F">
        <w:t>레시피를</w:t>
      </w:r>
      <w:r w:rsidRPr="001B3A1F">
        <w:t xml:space="preserve"> </w:t>
      </w:r>
      <w:r w:rsidRPr="001B3A1F">
        <w:t>추천해줌으로써</w:t>
      </w:r>
      <w:r w:rsidRPr="001B3A1F">
        <w:t xml:space="preserve"> </w:t>
      </w:r>
      <w:r w:rsidRPr="001B3A1F">
        <w:t>식재료</w:t>
      </w:r>
      <w:r w:rsidRPr="001B3A1F">
        <w:t xml:space="preserve"> </w:t>
      </w:r>
      <w:r w:rsidRPr="001B3A1F">
        <w:t>낭비를</w:t>
      </w:r>
      <w:r w:rsidRPr="001B3A1F">
        <w:t xml:space="preserve"> </w:t>
      </w:r>
      <w:r w:rsidRPr="001B3A1F">
        <w:t>줄이는</w:t>
      </w:r>
      <w:r w:rsidRPr="001B3A1F">
        <w:t xml:space="preserve"> </w:t>
      </w:r>
      <w:r w:rsidRPr="001B3A1F">
        <w:t>것이</w:t>
      </w:r>
      <w:r w:rsidRPr="001B3A1F">
        <w:t xml:space="preserve"> </w:t>
      </w:r>
      <w:r w:rsidRPr="001B3A1F">
        <w:t>목적</w:t>
      </w:r>
    </w:p>
    <w:p w14:paraId="2B33B064" w14:textId="3D726D21" w:rsidR="009E0CA4" w:rsidRDefault="00352A7F">
      <w:pPr>
        <w:pStyle w:val="2"/>
      </w:pPr>
      <w:r>
        <w:rPr>
          <w:rFonts w:hint="eastAsia"/>
          <w:lang w:eastAsia="ko-KR"/>
        </w:rPr>
        <w:t>범위</w:t>
      </w:r>
    </w:p>
    <w:p w14:paraId="7902B2FB" w14:textId="04895CA2" w:rsidR="009E0CA4" w:rsidRDefault="001B3A1F" w:rsidP="00AA0ABC">
      <w:pPr>
        <w:pStyle w:val="InfoBlue"/>
        <w:rPr>
          <w:rFonts w:hint="eastAsia"/>
        </w:rPr>
      </w:pP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,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(</w:t>
      </w:r>
      <w:r>
        <w:rPr>
          <w:rFonts w:hint="eastAsia"/>
        </w:rPr>
        <w:t>선호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, </w:t>
      </w:r>
      <w:r>
        <w:rPr>
          <w:rFonts w:hint="eastAsia"/>
        </w:rPr>
        <w:t>알레르기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),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(</w:t>
      </w:r>
      <w:r>
        <w:rPr>
          <w:rFonts w:hint="eastAsia"/>
        </w:rPr>
        <w:t>옵션</w:t>
      </w:r>
      <w:r>
        <w:rPr>
          <w:rFonts w:hint="eastAsia"/>
        </w:rPr>
        <w:t>)</w:t>
      </w:r>
    </w:p>
    <w:p w14:paraId="77995266" w14:textId="23700E08" w:rsidR="009E0CA4" w:rsidRDefault="00C71EB1">
      <w:pPr>
        <w:pStyle w:val="2"/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약어</w:t>
      </w:r>
    </w:p>
    <w:p w14:paraId="2E4771AD" w14:textId="01F6394E" w:rsidR="001B3A1F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1B3A1F">
        <w:rPr>
          <w:rFonts w:hint="eastAsia"/>
        </w:rPr>
        <w:t>식재료</w:t>
      </w:r>
      <w:r w:rsidR="001B3A1F">
        <w:rPr>
          <w:rFonts w:hint="eastAsia"/>
        </w:rPr>
        <w:t xml:space="preserve">: </w:t>
      </w:r>
      <w:r w:rsidR="001B3A1F">
        <w:rPr>
          <w:rFonts w:hint="eastAsia"/>
        </w:rPr>
        <w:t>사용자가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보유한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식품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혹은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재료</w:t>
      </w:r>
      <w:r w:rsidR="001B3A1F">
        <w:rPr>
          <w:rFonts w:hint="eastAsia"/>
        </w:rPr>
        <w:t xml:space="preserve"> </w:t>
      </w:r>
    </w:p>
    <w:p w14:paraId="5EF69F82" w14:textId="35021B7A" w:rsidR="001B3A1F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1B3A1F">
        <w:rPr>
          <w:rFonts w:hint="eastAsia"/>
        </w:rPr>
        <w:t>유통기한</w:t>
      </w:r>
      <w:r w:rsidR="001B3A1F">
        <w:rPr>
          <w:rFonts w:hint="eastAsia"/>
        </w:rPr>
        <w:t xml:space="preserve">: </w:t>
      </w:r>
      <w:r w:rsidR="001B3A1F">
        <w:rPr>
          <w:rFonts w:hint="eastAsia"/>
        </w:rPr>
        <w:t>재료의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소비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가능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기간</w:t>
      </w:r>
    </w:p>
    <w:p w14:paraId="22A4FF6C" w14:textId="18DEB3F1" w:rsidR="001B3A1F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1B3A1F">
        <w:rPr>
          <w:rFonts w:hint="eastAsia"/>
        </w:rPr>
        <w:t>레시피</w:t>
      </w:r>
      <w:r w:rsidR="001B3A1F">
        <w:rPr>
          <w:rFonts w:hint="eastAsia"/>
        </w:rPr>
        <w:t xml:space="preserve">: </w:t>
      </w:r>
      <w:r w:rsidR="00D12DE4">
        <w:rPr>
          <w:rFonts w:hint="eastAsia"/>
        </w:rPr>
        <w:t>입력된</w:t>
      </w:r>
      <w:r w:rsidR="00D12DE4">
        <w:rPr>
          <w:rFonts w:hint="eastAsia"/>
        </w:rPr>
        <w:t xml:space="preserve"> </w:t>
      </w:r>
      <w:r w:rsidR="00D12DE4">
        <w:rPr>
          <w:rFonts w:hint="eastAsia"/>
        </w:rPr>
        <w:t>재료를</w:t>
      </w:r>
      <w:r w:rsidR="00D12DE4">
        <w:rPr>
          <w:rFonts w:hint="eastAsia"/>
        </w:rPr>
        <w:t xml:space="preserve"> </w:t>
      </w:r>
      <w:r w:rsidR="00D12DE4">
        <w:rPr>
          <w:rFonts w:hint="eastAsia"/>
        </w:rPr>
        <w:t>기반으로</w:t>
      </w:r>
      <w:r w:rsidR="00D12DE4">
        <w:rPr>
          <w:rFonts w:hint="eastAsia"/>
        </w:rPr>
        <w:t xml:space="preserve"> </w:t>
      </w:r>
      <w:r w:rsidR="00D12DE4">
        <w:rPr>
          <w:rFonts w:hint="eastAsia"/>
        </w:rPr>
        <w:t>제공되는</w:t>
      </w:r>
      <w:r w:rsidR="00D12DE4">
        <w:rPr>
          <w:rFonts w:hint="eastAsia"/>
        </w:rPr>
        <w:t xml:space="preserve"> </w:t>
      </w:r>
      <w:r w:rsidR="00D12DE4">
        <w:rPr>
          <w:rFonts w:hint="eastAsia"/>
        </w:rPr>
        <w:t>요리</w:t>
      </w:r>
      <w:r w:rsidR="00D12DE4">
        <w:rPr>
          <w:rFonts w:hint="eastAsia"/>
        </w:rPr>
        <w:t xml:space="preserve"> </w:t>
      </w:r>
      <w:r w:rsidR="00D12DE4">
        <w:rPr>
          <w:rFonts w:hint="eastAsia"/>
        </w:rPr>
        <w:t>정보</w:t>
      </w:r>
    </w:p>
    <w:p w14:paraId="1B07702F" w14:textId="23488473" w:rsidR="00D12DE4" w:rsidRPr="001B3A1F" w:rsidRDefault="00D12DE4" w:rsidP="00AA0ABC">
      <w:pPr>
        <w:pStyle w:val="InfoBlue"/>
        <w:rPr>
          <w:rFonts w:hint="eastAsia"/>
        </w:rPr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: </w:t>
      </w:r>
      <w:r>
        <w:rPr>
          <w:rFonts w:hint="eastAsia"/>
        </w:rPr>
        <w:t>유통기한이</w:t>
      </w:r>
      <w:r>
        <w:rPr>
          <w:rFonts w:hint="eastAsia"/>
        </w:rPr>
        <w:t xml:space="preserve"> </w:t>
      </w:r>
      <w:r>
        <w:rPr>
          <w:rFonts w:hint="eastAsia"/>
        </w:rPr>
        <w:t>임박했을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4B948036" w14:textId="7039F5F5" w:rsidR="00D12DE4" w:rsidRPr="00D12DE4" w:rsidRDefault="00D12DE4" w:rsidP="00AA0ABC">
      <w:pPr>
        <w:pStyle w:val="InfoBlue"/>
        <w:rPr>
          <w:rFonts w:hint="eastAsia"/>
        </w:rPr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</w:p>
    <w:p w14:paraId="6B333E59" w14:textId="30F662BC" w:rsidR="009E0CA4" w:rsidRDefault="00C71EB1">
      <w:pPr>
        <w:pStyle w:val="2"/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14:paraId="63E5153D" w14:textId="38BA68FF" w:rsidR="00AA0ABC" w:rsidRDefault="00AA0ABC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공공데이터</w:t>
      </w:r>
      <w:r>
        <w:rPr>
          <w:rFonts w:hint="eastAsia"/>
        </w:rPr>
        <w:t xml:space="preserve">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식품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API</w:t>
      </w:r>
    </w:p>
    <w:p w14:paraId="5EA08535" w14:textId="05C7B632" w:rsidR="00AA0ABC" w:rsidRDefault="00AA0ABC" w:rsidP="00AA0ABC">
      <w:pPr>
        <w:pStyle w:val="InfoBlue"/>
        <w:rPr>
          <w:rFonts w:hint="eastAsia"/>
        </w:rPr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API</w:t>
      </w:r>
    </w:p>
    <w:p w14:paraId="4D21BE4E" w14:textId="16110810" w:rsidR="00AA0ABC" w:rsidRPr="00D12DE4" w:rsidRDefault="00AA0ABC" w:rsidP="00AA0ABC">
      <w:pPr>
        <w:pStyle w:val="InfoBlue"/>
        <w:rPr>
          <w:rFonts w:hint="eastAsia"/>
        </w:rPr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</w:p>
    <w:p w14:paraId="194B2137" w14:textId="226A31DA" w:rsidR="009E0CA4" w:rsidRDefault="00C71EB1">
      <w:pPr>
        <w:pStyle w:val="2"/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14:paraId="1625E8DE" w14:textId="599431EF" w:rsidR="00AA0ABC" w:rsidRDefault="00AA0ABC" w:rsidP="00AA0ABC">
      <w:pPr>
        <w:pStyle w:val="InfoBlue"/>
      </w:pPr>
      <w:r w:rsidRPr="00AA0ABC">
        <w:t>•</w:t>
      </w:r>
      <w:r w:rsidRPr="00AA0ABC">
        <w:rPr>
          <w:rFonts w:hint="eastAsia"/>
        </w:rPr>
        <w:t xml:space="preserve"> </w:t>
      </w:r>
      <w:r w:rsidRPr="00AA0ABC">
        <w:rPr>
          <w:rFonts w:hint="eastAsia"/>
        </w:rPr>
        <w:t xml:space="preserve"> </w:t>
      </w:r>
      <w:r w:rsidRPr="00AA0ABC">
        <w:t>1</w:t>
      </w:r>
      <w:r w:rsidRPr="00AA0ABC">
        <w:t>장은</w:t>
      </w:r>
      <w:r w:rsidRPr="00AA0ABC">
        <w:t xml:space="preserve"> </w:t>
      </w:r>
      <w:r w:rsidRPr="00AA0ABC">
        <w:t>앱의</w:t>
      </w:r>
      <w:r w:rsidRPr="00AA0ABC">
        <w:t xml:space="preserve"> </w:t>
      </w:r>
      <w:r w:rsidRPr="00AA0ABC">
        <w:t>개발</w:t>
      </w:r>
      <w:r w:rsidRPr="00AA0ABC">
        <w:t xml:space="preserve"> </w:t>
      </w:r>
      <w:r w:rsidRPr="00AA0ABC">
        <w:t>목적</w:t>
      </w:r>
      <w:r w:rsidRPr="00AA0ABC">
        <w:t xml:space="preserve">, </w:t>
      </w:r>
      <w:r w:rsidRPr="00AA0ABC">
        <w:t>범위</w:t>
      </w:r>
      <w:r w:rsidRPr="00AA0ABC">
        <w:t xml:space="preserve">, </w:t>
      </w:r>
      <w:r w:rsidRPr="00AA0ABC">
        <w:t>정의된</w:t>
      </w:r>
      <w:r w:rsidRPr="00AA0ABC">
        <w:t xml:space="preserve"> </w:t>
      </w:r>
      <w:r w:rsidRPr="00AA0ABC">
        <w:t>용어</w:t>
      </w:r>
      <w:r w:rsidRPr="00AA0ABC">
        <w:t xml:space="preserve">, </w:t>
      </w:r>
      <w:r w:rsidRPr="00AA0ABC">
        <w:t>참고</w:t>
      </w:r>
      <w:r w:rsidRPr="00AA0ABC">
        <w:t xml:space="preserve"> </w:t>
      </w:r>
      <w:r w:rsidRPr="00AA0ABC">
        <w:t>자료</w:t>
      </w:r>
      <w:r w:rsidRPr="00AA0ABC">
        <w:t xml:space="preserve"> </w:t>
      </w:r>
      <w:r w:rsidRPr="00AA0ABC">
        <w:t>등</w:t>
      </w:r>
      <w:r w:rsidRPr="00AA0ABC">
        <w:t xml:space="preserve"> </w:t>
      </w:r>
      <w:r w:rsidRPr="00AA0ABC">
        <w:t>전체</w:t>
      </w:r>
      <w:r w:rsidRPr="00AA0ABC">
        <w:t xml:space="preserve"> </w:t>
      </w:r>
      <w:r w:rsidRPr="00AA0ABC">
        <w:t>개요를</w:t>
      </w:r>
      <w:r w:rsidRPr="00AA0ABC">
        <w:t xml:space="preserve"> </w:t>
      </w:r>
      <w:r w:rsidRPr="00AA0ABC">
        <w:t>다룬다</w:t>
      </w:r>
      <w:r w:rsidRPr="00AA0ABC">
        <w:t>.</w:t>
      </w:r>
    </w:p>
    <w:p w14:paraId="1CB57906" w14:textId="7A9DABB1" w:rsidR="00AA0ABC" w:rsidRPr="00AA0ABC" w:rsidRDefault="00AA0ABC" w:rsidP="00AA0ABC">
      <w:pPr>
        <w:pStyle w:val="InfoBlue"/>
        <w:rPr>
          <w:rFonts w:hint="eastAsia"/>
        </w:rPr>
      </w:pPr>
      <w:r w:rsidRPr="00AA0ABC">
        <w:t>•</w:t>
      </w:r>
      <w:r w:rsidRPr="00AA0ABC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사용하는지를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흐름과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의존성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전제조건을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78F09D6A" w14:textId="7FADC08A" w:rsidR="00AA0ABC" w:rsidRPr="00AA0ABC" w:rsidRDefault="00AA0ABC" w:rsidP="00AA0ABC">
      <w:pPr>
        <w:pStyle w:val="InfoBlue"/>
        <w:rPr>
          <w:rFonts w:hint="eastAsia"/>
        </w:rPr>
      </w:pPr>
      <w:r w:rsidRPr="00AA0ABC">
        <w:t>•</w:t>
      </w:r>
      <w:r w:rsidRPr="00AA0ABC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설명과</w:t>
      </w:r>
      <w:r>
        <w:rPr>
          <w:rFonts w:hint="eastAsia"/>
        </w:rPr>
        <w:t xml:space="preserve"> </w:t>
      </w:r>
      <w:r>
        <w:rPr>
          <w:rFonts w:hint="eastAsia"/>
        </w:rPr>
        <w:t>보충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1D3E6BA" w14:textId="1FC113F2" w:rsidR="00AA0ABC" w:rsidRPr="00AA0ABC" w:rsidRDefault="00AA0ABC" w:rsidP="00AA0ABC">
      <w:pPr>
        <w:pStyle w:val="InfoBlue"/>
        <w:rPr>
          <w:rFonts w:hint="eastAsia"/>
        </w:rPr>
      </w:pPr>
      <w:r w:rsidRPr="00AA0ABC">
        <w:t>•</w:t>
      </w:r>
      <w:r w:rsidRPr="00AA0ABC">
        <w:rPr>
          <w:rFonts w:hint="eastAsia"/>
        </w:rPr>
        <w:t xml:space="preserve">  </w:t>
      </w:r>
      <w:r>
        <w:rPr>
          <w:rFonts w:hint="eastAsia"/>
        </w:rPr>
        <w:t>4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유지보수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14:paraId="1CD44348" w14:textId="3CD4D0EB" w:rsidR="00AA0ABC" w:rsidRPr="00AA0ABC" w:rsidRDefault="00AA0ABC" w:rsidP="00AA0ABC">
      <w:pPr>
        <w:pStyle w:val="InfoBlue"/>
        <w:rPr>
          <w:rFonts w:hint="eastAsia"/>
        </w:rPr>
      </w:pPr>
      <w:r w:rsidRPr="00AA0ABC">
        <w:t>•</w:t>
      </w:r>
      <w:r w:rsidRPr="00AA0ABC">
        <w:rPr>
          <w:rFonts w:hint="eastAsia"/>
        </w:rPr>
        <w:t xml:space="preserve">  </w:t>
      </w:r>
      <w:r>
        <w:rPr>
          <w:rFonts w:hint="eastAsia"/>
        </w:rPr>
        <w:t>5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참고한</w:t>
      </w:r>
      <w:r>
        <w:rPr>
          <w:rFonts w:hint="eastAsia"/>
        </w:rPr>
        <w:t xml:space="preserve"> </w:t>
      </w:r>
      <w:r>
        <w:rPr>
          <w:rFonts w:hint="eastAsia"/>
        </w:rPr>
        <w:t>자료와</w:t>
      </w:r>
      <w:r>
        <w:rPr>
          <w:rFonts w:hint="eastAsia"/>
        </w:rPr>
        <w:t xml:space="preserve"> </w:t>
      </w:r>
      <w:r>
        <w:rPr>
          <w:rFonts w:hint="eastAsia"/>
        </w:rPr>
        <w:t>출처를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14:paraId="7F1EF894" w14:textId="60DFF6F4" w:rsidR="009E0CA4" w:rsidRDefault="00C71EB1">
      <w:pPr>
        <w:pStyle w:val="1"/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623344EB" w14:textId="0D0DE495" w:rsidR="009E0CA4" w:rsidRDefault="00EF41F4" w:rsidP="00AA0ABC">
      <w:pPr>
        <w:pStyle w:val="InfoBlue"/>
        <w:rPr>
          <w:rFonts w:hint="eastAsia"/>
        </w:rPr>
      </w:pP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알림이나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추천해준다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작동하기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전제</w:t>
      </w:r>
      <w:r>
        <w:rPr>
          <w:rFonts w:hint="eastAsia"/>
        </w:rPr>
        <w:t xml:space="preserve"> </w:t>
      </w:r>
      <w:r>
        <w:rPr>
          <w:rFonts w:hint="eastAsia"/>
        </w:rPr>
        <w:t>조건과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의존성을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63E7CEA6" w14:textId="1E249994" w:rsidR="009E0CA4" w:rsidRDefault="00C71EB1">
      <w:pPr>
        <w:pStyle w:val="2"/>
      </w:pPr>
      <w:r>
        <w:rPr>
          <w:rFonts w:hint="eastAsia"/>
          <w:lang w:eastAsia="ko-KR"/>
        </w:rPr>
        <w:lastRenderedPageBreak/>
        <w:t>유스케이스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14:paraId="74EE78C6" w14:textId="53A07DA1" w:rsidR="006E05A5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6E05A5">
        <w:rPr>
          <w:rFonts w:hint="eastAsia"/>
        </w:rPr>
        <w:t>유저는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앱에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식재료를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입력한다</w:t>
      </w:r>
      <w:r w:rsidR="006E05A5">
        <w:rPr>
          <w:rFonts w:hint="eastAsia"/>
        </w:rPr>
        <w:t>.</w:t>
      </w:r>
    </w:p>
    <w:p w14:paraId="218FB14F" w14:textId="600B9B5D" w:rsidR="006E05A5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E05A5">
        <w:rPr>
          <w:rFonts w:hint="eastAsia"/>
        </w:rPr>
        <w:t>앱은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입력된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재료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목록을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저장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및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표시한다</w:t>
      </w:r>
      <w:r w:rsidR="006E05A5">
        <w:rPr>
          <w:rFonts w:hint="eastAsia"/>
        </w:rPr>
        <w:t>.</w:t>
      </w:r>
    </w:p>
    <w:p w14:paraId="49A1B35A" w14:textId="0E979469" w:rsidR="006E05A5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E05A5">
        <w:rPr>
          <w:rFonts w:hint="eastAsia"/>
        </w:rPr>
        <w:t>앱은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유통기한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임박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시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알림을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보낸다</w:t>
      </w:r>
      <w:r w:rsidR="006E05A5">
        <w:rPr>
          <w:rFonts w:hint="eastAsia"/>
        </w:rPr>
        <w:t>.</w:t>
      </w:r>
    </w:p>
    <w:p w14:paraId="545E33D5" w14:textId="7767FEDA" w:rsidR="006E05A5" w:rsidRPr="006E05A5" w:rsidRDefault="00556762" w:rsidP="00AA0ABC">
      <w:pPr>
        <w:pStyle w:val="InfoBlue"/>
        <w:rPr>
          <w:rFonts w:hint="eastAsia"/>
        </w:rPr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E05A5">
        <w:rPr>
          <w:rFonts w:hint="eastAsia"/>
        </w:rPr>
        <w:t>유저는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레시피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추천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기능을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통해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현재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재고로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만들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수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있는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요리를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본다</w:t>
      </w:r>
      <w:r w:rsidR="006E05A5">
        <w:rPr>
          <w:rFonts w:hint="eastAsia"/>
        </w:rPr>
        <w:t>.</w:t>
      </w:r>
    </w:p>
    <w:p w14:paraId="5B59607F" w14:textId="28432F89" w:rsidR="009E0CA4" w:rsidRDefault="00C71EB1">
      <w:pPr>
        <w:pStyle w:val="2"/>
      </w:pP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</w:p>
    <w:p w14:paraId="689B629D" w14:textId="49955B25" w:rsidR="00662FCC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662FCC">
        <w:rPr>
          <w:rFonts w:hint="eastAsia"/>
        </w:rPr>
        <w:t>사용자가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스마트폰을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통해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앱에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접근</w:t>
      </w:r>
    </w:p>
    <w:p w14:paraId="0ED7BF35" w14:textId="1D48A809" w:rsidR="009E0CA4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62FCC">
        <w:rPr>
          <w:rFonts w:hint="eastAsia"/>
        </w:rPr>
        <w:t>인터넷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연결이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되어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있어야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외부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레시피</w:t>
      </w:r>
      <w:r w:rsidR="00662FCC">
        <w:rPr>
          <w:rFonts w:hint="eastAsia"/>
        </w:rPr>
        <w:t xml:space="preserve"> API </w:t>
      </w:r>
      <w:r w:rsidR="00662FCC">
        <w:rPr>
          <w:rFonts w:hint="eastAsia"/>
        </w:rPr>
        <w:t>접근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가능</w:t>
      </w:r>
    </w:p>
    <w:p w14:paraId="05CF0A48" w14:textId="3EBA0EB1" w:rsidR="009E0CA4" w:rsidRDefault="00474822">
      <w:pPr>
        <w:pStyle w:val="1"/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72CA1E35" w14:textId="1C713B95" w:rsidR="009E0CA4" w:rsidRDefault="00EF41F4" w:rsidP="00AA0ABC">
      <w:pPr>
        <w:pStyle w:val="InfoBlue"/>
        <w:rPr>
          <w:rFonts w:hint="eastAsia"/>
        </w:rPr>
      </w:pP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비기능적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. </w:t>
      </w:r>
      <w:r w:rsidR="004B0BD5">
        <w:rPr>
          <w:rFonts w:hint="eastAsia"/>
        </w:rPr>
        <w:t>유스케이스를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기반으로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각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기능의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흐름을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명확히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정의하고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성능이나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보안과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같은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요구사항도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포함한다</w:t>
      </w:r>
      <w:r w:rsidR="004B0BD5">
        <w:rPr>
          <w:rFonts w:hint="eastAsia"/>
        </w:rPr>
        <w:t>.</w:t>
      </w:r>
    </w:p>
    <w:p w14:paraId="4EF5BDFB" w14:textId="767DA854" w:rsidR="009E0CA4" w:rsidRDefault="00474822">
      <w:pPr>
        <w:pStyle w:val="2"/>
      </w:pPr>
      <w:r>
        <w:rPr>
          <w:rFonts w:hint="eastAsia"/>
          <w:lang w:eastAsia="ko-KR"/>
        </w:rPr>
        <w:t>유스케이스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</w:p>
    <w:p w14:paraId="0EECCEA9" w14:textId="7F3C194F" w:rsidR="00213A06" w:rsidRPr="00213A06" w:rsidRDefault="00213A06" w:rsidP="001D1F89">
      <w:pPr>
        <w:pStyle w:val="InfoBlue"/>
        <w:tabs>
          <w:tab w:val="clear" w:pos="1260"/>
        </w:tabs>
        <w:rPr>
          <w:rFonts w:hint="eastAsia"/>
        </w:rPr>
      </w:pPr>
      <w:r>
        <w:t>•</w:t>
      </w:r>
      <w:r w:rsidR="001D1F89">
        <w:rPr>
          <w:rFonts w:hint="eastAsia"/>
        </w:rPr>
        <w:t xml:space="preserve">  </w:t>
      </w:r>
      <w:r>
        <w:rPr>
          <w:rFonts w:hint="eastAsia"/>
        </w:rPr>
        <w:t xml:space="preserve">Use Case 1: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4BA5FE89" w14:textId="1E8C0CCA" w:rsidR="00213A06" w:rsidRPr="00213A06" w:rsidRDefault="00213A06" w:rsidP="001D1F89">
      <w:pPr>
        <w:pStyle w:val="InfoBlue"/>
        <w:tabs>
          <w:tab w:val="clear" w:pos="1260"/>
        </w:tabs>
        <w:ind w:firstLineChars="100" w:firstLine="200"/>
        <w:rPr>
          <w:rFonts w:hint="eastAsia"/>
        </w:rPr>
      </w:pPr>
      <w:r>
        <w:t>•</w:t>
      </w:r>
      <w:r w:rsidR="001D1F89">
        <w:rPr>
          <w:rFonts w:hint="eastAsia"/>
        </w:rPr>
        <w:t xml:space="preserve">  </w:t>
      </w:r>
      <w:r>
        <w:rPr>
          <w:rFonts w:hint="eastAsia"/>
        </w:rPr>
        <w:t xml:space="preserve">Actor: </w:t>
      </w:r>
      <w:r>
        <w:rPr>
          <w:rFonts w:hint="eastAsia"/>
        </w:rPr>
        <w:t>사용자</w:t>
      </w:r>
    </w:p>
    <w:p w14:paraId="1EDE2BEC" w14:textId="350BD6FB" w:rsidR="001D1F89" w:rsidRDefault="00213A06" w:rsidP="001D1F89">
      <w:pPr>
        <w:pStyle w:val="InfoBlue"/>
        <w:tabs>
          <w:tab w:val="clear" w:pos="1260"/>
        </w:tabs>
        <w:ind w:firstLineChars="100" w:firstLine="200"/>
      </w:pPr>
      <w:r>
        <w:t>•</w:t>
      </w:r>
      <w:r w:rsidR="001D1F89">
        <w:rPr>
          <w:rFonts w:hint="eastAsia"/>
        </w:rPr>
        <w:t xml:space="preserve">  </w:t>
      </w:r>
      <w:r>
        <w:rPr>
          <w:rFonts w:hint="eastAsia"/>
        </w:rPr>
        <w:t xml:space="preserve">Description: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바코드</w:t>
      </w:r>
      <w:r>
        <w:rPr>
          <w:rFonts w:hint="eastAsia"/>
        </w:rPr>
        <w:t>/</w:t>
      </w:r>
      <w:r>
        <w:rPr>
          <w:rFonts w:hint="eastAsia"/>
        </w:rPr>
        <w:t>음성으로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등록함</w:t>
      </w:r>
    </w:p>
    <w:p w14:paraId="0EF1F65B" w14:textId="77777777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Precondition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795113CC" w14:textId="6AE13A50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로그인한</w:t>
      </w:r>
      <w:r>
        <w:rPr>
          <w:rFonts w:hint="eastAsia"/>
        </w:rPr>
        <w:t xml:space="preserve"> </w:t>
      </w:r>
      <w:r>
        <w:rPr>
          <w:rFonts w:hint="eastAsia"/>
        </w:rPr>
        <w:t>상태여야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D95E12A" w14:textId="43CD9E37" w:rsidR="001D1F89" w:rsidRPr="001D1F89" w:rsidRDefault="001D1F89" w:rsidP="001D1F89">
      <w:pPr>
        <w:pStyle w:val="InfoBlue"/>
        <w:tabs>
          <w:tab w:val="clear" w:pos="1260"/>
        </w:tabs>
        <w:ind w:firstLineChars="100" w:firstLine="2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0AC5D4" w14:textId="0FFB83CE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Flow of Events</w:t>
      </w:r>
      <w:r>
        <w:rPr>
          <w:rFonts w:hint="eastAsia"/>
        </w:rPr>
        <w:t xml:space="preserve">: </w:t>
      </w:r>
    </w:p>
    <w:p w14:paraId="0879A992" w14:textId="77777777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로그인한</w:t>
      </w:r>
      <w:r>
        <w:rPr>
          <w:rFonts w:hint="eastAsia"/>
        </w:rPr>
        <w:t xml:space="preserve"> </w:t>
      </w:r>
      <w:r>
        <w:rPr>
          <w:rFonts w:hint="eastAsia"/>
        </w:rPr>
        <w:t>상태여야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E6AF5C5" w14:textId="793870BF" w:rsidR="001D1F89" w:rsidRDefault="001D1F89" w:rsidP="001D1F89">
      <w:pPr>
        <w:pStyle w:val="InfoBlue"/>
        <w:tabs>
          <w:tab w:val="clear" w:pos="1260"/>
        </w:tabs>
        <w:ind w:firstLineChars="100" w:firstLine="2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수량</w:t>
      </w:r>
      <w:r>
        <w:rPr>
          <w:rFonts w:hint="eastAsia"/>
        </w:rPr>
        <w:t xml:space="preserve">, </w:t>
      </w:r>
      <w:r>
        <w:rPr>
          <w:rFonts w:hint="eastAsia"/>
        </w:rPr>
        <w:t>유통기한을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28635518" w14:textId="193E5CD8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누른다</w:t>
      </w:r>
      <w:r>
        <w:rPr>
          <w:rFonts w:hint="eastAsia"/>
        </w:rPr>
        <w:t>.</w:t>
      </w:r>
    </w:p>
    <w:p w14:paraId="05C43AFC" w14:textId="2DAB3658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입력값의</w:t>
      </w:r>
      <w:r>
        <w:rPr>
          <w:rFonts w:hint="eastAsia"/>
        </w:rPr>
        <w:t xml:space="preserve"> </w:t>
      </w:r>
      <w:r>
        <w:rPr>
          <w:rFonts w:hint="eastAsia"/>
        </w:rPr>
        <w:t>유효성을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5417910A" w14:textId="45B97162" w:rsidR="001D1F89" w:rsidRDefault="001D1F89" w:rsidP="001D1F89">
      <w:pPr>
        <w:pStyle w:val="InfoBlue"/>
        <w:tabs>
          <w:tab w:val="clear" w:pos="1260"/>
        </w:tabs>
        <w:ind w:firstLineChars="100" w:firstLine="20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검증된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로컬</w:t>
      </w:r>
      <w:r>
        <w:rPr>
          <w:rFonts w:hint="eastAsia"/>
        </w:rPr>
        <w:t xml:space="preserve"> DB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6EDBFCAF" w14:textId="51F6BFA3" w:rsidR="001D1F89" w:rsidRPr="001D1F89" w:rsidRDefault="001D1F89" w:rsidP="001D1F89">
      <w:pPr>
        <w:pStyle w:val="InfoBlue"/>
        <w:tabs>
          <w:tab w:val="clear" w:pos="1260"/>
        </w:tabs>
        <w:ind w:firstLineChars="100" w:firstLine="20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.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79A347F3" w14:textId="4E45849A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Exception Flow</w:t>
      </w:r>
      <w:r>
        <w:rPr>
          <w:rFonts w:hint="eastAsia"/>
        </w:rPr>
        <w:t xml:space="preserve">: </w:t>
      </w:r>
    </w:p>
    <w:p w14:paraId="593DC9F8" w14:textId="1C31908B" w:rsidR="001D1F89" w:rsidRPr="00213A06" w:rsidRDefault="001D1F89" w:rsidP="001D1F89">
      <w:pPr>
        <w:pStyle w:val="InfoBlue"/>
        <w:tabs>
          <w:tab w:val="clear" w:pos="1260"/>
        </w:tabs>
        <w:ind w:firstLineChars="200" w:firstLine="400"/>
        <w:rPr>
          <w:rFonts w:hint="eastAsia"/>
        </w:rPr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입력값이</w:t>
      </w:r>
      <w:r>
        <w:rPr>
          <w:rFonts w:hint="eastAsia"/>
        </w:rPr>
        <w:t xml:space="preserve"> </w:t>
      </w:r>
      <w:r>
        <w:rPr>
          <w:rFonts w:hint="eastAsia"/>
        </w:rPr>
        <w:t>비어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-&gt;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저장하지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492048B" w14:textId="77777777" w:rsidR="001369BC" w:rsidRDefault="001D1F89" w:rsidP="001369BC">
      <w:pPr>
        <w:pStyle w:val="InfoBlue"/>
        <w:tabs>
          <w:tab w:val="clear" w:pos="1260"/>
        </w:tabs>
        <w:ind w:firstLineChars="200" w:firstLine="400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-&gt;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시도하도록</w:t>
      </w:r>
      <w:r>
        <w:rPr>
          <w:rFonts w:hint="eastAsia"/>
        </w:rPr>
        <w:t xml:space="preserve"> </w:t>
      </w:r>
      <w:r>
        <w:rPr>
          <w:rFonts w:hint="eastAsia"/>
        </w:rPr>
        <w:t>안내한다</w:t>
      </w:r>
      <w:r>
        <w:rPr>
          <w:rFonts w:hint="eastAsia"/>
        </w:rPr>
        <w:t>.</w:t>
      </w:r>
    </w:p>
    <w:p w14:paraId="0465FE22" w14:textId="42311686" w:rsidR="001D1F89" w:rsidRPr="001D1F89" w:rsidRDefault="001369BC" w:rsidP="001369BC">
      <w:pPr>
        <w:pStyle w:val="InfoBlue"/>
        <w:tabs>
          <w:tab w:val="clear" w:pos="1260"/>
        </w:tabs>
        <w:ind w:firstLineChars="200" w:firstLine="400"/>
        <w:rPr>
          <w:rFonts w:hint="eastAsia"/>
        </w:rPr>
      </w:pPr>
      <w:r>
        <w:rPr>
          <w:rFonts w:hint="eastAsia"/>
        </w:rPr>
        <w:t>---------------------------------------------------------------------</w:t>
      </w:r>
    </w:p>
    <w:p w14:paraId="44574209" w14:textId="59130CAE" w:rsidR="00213A06" w:rsidRPr="00213A06" w:rsidRDefault="00213A06" w:rsidP="00AA0ABC">
      <w:pPr>
        <w:pStyle w:val="InfoBlue"/>
        <w:rPr>
          <w:rFonts w:hint="eastAsia"/>
        </w:rPr>
      </w:pPr>
      <w:r>
        <w:t>•</w:t>
      </w:r>
      <w:r>
        <w:tab/>
      </w:r>
      <w:r>
        <w:rPr>
          <w:rFonts w:hint="eastAsia"/>
        </w:rPr>
        <w:t xml:space="preserve">Use Case </w:t>
      </w:r>
      <w:r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</w:p>
    <w:p w14:paraId="6E0937AD" w14:textId="0A26D627" w:rsidR="00213A06" w:rsidRDefault="00213A06" w:rsidP="00AA0ABC">
      <w:pPr>
        <w:pStyle w:val="InfoBlue"/>
      </w:pPr>
      <w:r>
        <w:t>•</w:t>
      </w:r>
      <w:r>
        <w:tab/>
      </w:r>
      <w:r>
        <w:rPr>
          <w:rFonts w:hint="eastAsia"/>
        </w:rPr>
        <w:t xml:space="preserve">Use Case </w:t>
      </w:r>
      <w:r>
        <w:rPr>
          <w:rFonts w:hint="eastAsia"/>
        </w:rPr>
        <w:t>3</w:t>
      </w:r>
      <w:r>
        <w:rPr>
          <w:rFonts w:hint="eastAsia"/>
        </w:rPr>
        <w:t xml:space="preserve">: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</w:p>
    <w:p w14:paraId="58B4FABF" w14:textId="0C8C8F60" w:rsidR="001D1F89" w:rsidRPr="00213A06" w:rsidRDefault="001D1F89" w:rsidP="001D1F89">
      <w:pPr>
        <w:pStyle w:val="InfoBlue"/>
        <w:rPr>
          <w:rFonts w:hint="eastAsia"/>
        </w:rPr>
      </w:pPr>
      <w:r>
        <w:t>•</w:t>
      </w:r>
      <w:r>
        <w:tab/>
      </w:r>
      <w:r>
        <w:rPr>
          <w:rFonts w:hint="eastAsia"/>
        </w:rPr>
        <w:t xml:space="preserve">Use Case </w:t>
      </w:r>
      <w:r>
        <w:rPr>
          <w:rFonts w:hint="eastAsia"/>
        </w:rPr>
        <w:t>4</w:t>
      </w:r>
      <w:r>
        <w:rPr>
          <w:rFonts w:hint="eastAsia"/>
        </w:rPr>
        <w:t xml:space="preserve">: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3204599D" w14:textId="60DF4F87" w:rsidR="001D1F89" w:rsidRPr="00213A06" w:rsidRDefault="001D1F89" w:rsidP="001D1F89">
      <w:pPr>
        <w:pStyle w:val="InfoBlue"/>
        <w:rPr>
          <w:rFonts w:hint="eastAsia"/>
        </w:rPr>
      </w:pPr>
      <w:r>
        <w:lastRenderedPageBreak/>
        <w:t>•</w:t>
      </w:r>
      <w:r>
        <w:tab/>
      </w:r>
      <w:r>
        <w:rPr>
          <w:rFonts w:hint="eastAsia"/>
        </w:rPr>
        <w:t xml:space="preserve">Use Case </w:t>
      </w:r>
      <w:r>
        <w:rPr>
          <w:rFonts w:hint="eastAsia"/>
        </w:rPr>
        <w:t>5</w:t>
      </w:r>
      <w:r>
        <w:rPr>
          <w:rFonts w:hint="eastAsia"/>
        </w:rPr>
        <w:t xml:space="preserve">: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14:paraId="6BEEA8E9" w14:textId="2ECAFF00" w:rsidR="001D1F89" w:rsidRDefault="001D1F89" w:rsidP="001D1F89">
      <w:pPr>
        <w:pStyle w:val="InfoBlue"/>
      </w:pPr>
      <w:r>
        <w:t>•</w:t>
      </w:r>
      <w:r>
        <w:tab/>
      </w:r>
      <w:r>
        <w:rPr>
          <w:rFonts w:hint="eastAsia"/>
        </w:rPr>
        <w:t xml:space="preserve">Use Case </w:t>
      </w:r>
      <w:r>
        <w:rPr>
          <w:rFonts w:hint="eastAsia"/>
        </w:rPr>
        <w:t>6</w:t>
      </w:r>
      <w:r>
        <w:rPr>
          <w:rFonts w:hint="eastAsia"/>
        </w:rPr>
        <w:t xml:space="preserve">: </w:t>
      </w:r>
      <w:r>
        <w:rPr>
          <w:rFonts w:hint="eastAsia"/>
        </w:rPr>
        <w:t>카메라로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7E81882F" w14:textId="7A126742" w:rsidR="001D1F89" w:rsidRPr="00213A06" w:rsidRDefault="001D1F89" w:rsidP="001D1F89">
      <w:pPr>
        <w:pStyle w:val="InfoBlue"/>
        <w:rPr>
          <w:rFonts w:hint="eastAsia"/>
        </w:rPr>
      </w:pPr>
      <w:r>
        <w:t>•</w:t>
      </w:r>
      <w:r>
        <w:tab/>
      </w:r>
      <w:r>
        <w:rPr>
          <w:rFonts w:hint="eastAsia"/>
        </w:rPr>
        <w:t xml:space="preserve">Use Case </w:t>
      </w:r>
      <w:r>
        <w:rPr>
          <w:rFonts w:hint="eastAsia"/>
        </w:rPr>
        <w:t>7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필터링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14:paraId="4A5264BD" w14:textId="30CAFF51" w:rsidR="001D1F89" w:rsidRDefault="001D1F89" w:rsidP="001D1F89">
      <w:pPr>
        <w:pStyle w:val="InfoBlue"/>
      </w:pPr>
      <w:r>
        <w:t>•</w:t>
      </w:r>
      <w:r>
        <w:tab/>
      </w:r>
      <w:r>
        <w:rPr>
          <w:rFonts w:hint="eastAsia"/>
        </w:rPr>
        <w:t xml:space="preserve">Use Case </w:t>
      </w:r>
      <w:r>
        <w:rPr>
          <w:rFonts w:hint="eastAsia"/>
        </w:rPr>
        <w:t>8</w:t>
      </w:r>
      <w:r>
        <w:rPr>
          <w:rFonts w:hint="eastAsia"/>
        </w:rPr>
        <w:t xml:space="preserve">: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</w:p>
    <w:p w14:paraId="1ED66C9D" w14:textId="475FA32B" w:rsidR="001D1F89" w:rsidRPr="00213A06" w:rsidRDefault="001D1F89" w:rsidP="001D1F89">
      <w:pPr>
        <w:pStyle w:val="InfoBlue"/>
        <w:rPr>
          <w:rFonts w:hint="eastAsia"/>
        </w:rPr>
      </w:pPr>
      <w:r>
        <w:t>•</w:t>
      </w:r>
      <w:r>
        <w:tab/>
      </w:r>
      <w:r>
        <w:rPr>
          <w:rFonts w:hint="eastAsia"/>
        </w:rPr>
        <w:t xml:space="preserve">Use Case </w:t>
      </w:r>
      <w:r>
        <w:rPr>
          <w:rFonts w:hint="eastAsia"/>
        </w:rPr>
        <w:t>9</w:t>
      </w:r>
      <w:r>
        <w:rPr>
          <w:rFonts w:hint="eastAsia"/>
        </w:rPr>
        <w:t xml:space="preserve">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>/</w:t>
      </w:r>
      <w:r>
        <w:rPr>
          <w:rFonts w:hint="eastAsia"/>
        </w:rPr>
        <w:t>복원</w:t>
      </w:r>
    </w:p>
    <w:p w14:paraId="7F5E1E15" w14:textId="2E025207" w:rsidR="001D1F89" w:rsidRPr="001D1F89" w:rsidRDefault="001D1F89" w:rsidP="001D1F89">
      <w:pPr>
        <w:pStyle w:val="InfoBlue"/>
        <w:rPr>
          <w:rFonts w:hint="eastAsia"/>
        </w:rPr>
      </w:pPr>
      <w:r>
        <w:t>•</w:t>
      </w:r>
      <w:r>
        <w:tab/>
      </w:r>
      <w:r>
        <w:rPr>
          <w:rFonts w:hint="eastAsia"/>
        </w:rPr>
        <w:t xml:space="preserve">Use Case </w:t>
      </w:r>
      <w:r>
        <w:rPr>
          <w:rFonts w:hint="eastAsia"/>
        </w:rPr>
        <w:t>10</w:t>
      </w:r>
      <w:r>
        <w:rPr>
          <w:rFonts w:hint="eastAsia"/>
        </w:rPr>
        <w:t xml:space="preserve">: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8B555C8" w14:textId="4FE93CC8" w:rsidR="009E0CA4" w:rsidRDefault="00474822">
      <w:pPr>
        <w:pStyle w:val="2"/>
      </w:pPr>
      <w:r>
        <w:rPr>
          <w:rFonts w:hint="eastAsia"/>
          <w:lang w:eastAsia="ko-KR"/>
        </w:rPr>
        <w:t>보충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2CAE3795" w14:textId="00677D53" w:rsidR="00662FCC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662FCC">
        <w:rPr>
          <w:rFonts w:hint="eastAsia"/>
        </w:rPr>
        <w:t>성능</w:t>
      </w:r>
      <w:r w:rsidR="00662FCC">
        <w:rPr>
          <w:rFonts w:hint="eastAsia"/>
        </w:rPr>
        <w:t xml:space="preserve">: </w:t>
      </w:r>
      <w:r w:rsidR="00662FCC">
        <w:rPr>
          <w:rFonts w:hint="eastAsia"/>
        </w:rPr>
        <w:t>레시피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추천은</w:t>
      </w:r>
      <w:r w:rsidR="00662FCC">
        <w:rPr>
          <w:rFonts w:hint="eastAsia"/>
        </w:rPr>
        <w:t xml:space="preserve"> 3</w:t>
      </w:r>
      <w:r w:rsidR="00662FCC">
        <w:rPr>
          <w:rFonts w:hint="eastAsia"/>
        </w:rPr>
        <w:t>초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이내에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응답</w:t>
      </w:r>
    </w:p>
    <w:p w14:paraId="2B7BAC95" w14:textId="272B8EE2" w:rsidR="00662FCC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62FCC">
        <w:rPr>
          <w:rFonts w:hint="eastAsia"/>
        </w:rPr>
        <w:t>보안</w:t>
      </w:r>
      <w:r w:rsidR="00662FCC">
        <w:rPr>
          <w:rFonts w:hint="eastAsia"/>
        </w:rPr>
        <w:t xml:space="preserve">: </w:t>
      </w:r>
      <w:r w:rsidR="00662FCC">
        <w:rPr>
          <w:rFonts w:hint="eastAsia"/>
        </w:rPr>
        <w:t>사용자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데이터는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로컬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또는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암호화</w:t>
      </w:r>
      <w:r w:rsidR="00662FCC">
        <w:rPr>
          <w:rFonts w:hint="eastAsia"/>
        </w:rPr>
        <w:t xml:space="preserve"> </w:t>
      </w:r>
    </w:p>
    <w:p w14:paraId="1B317FFB" w14:textId="42B8669D" w:rsidR="00662FCC" w:rsidRPr="00662FCC" w:rsidRDefault="00556762" w:rsidP="00AA0ABC">
      <w:pPr>
        <w:pStyle w:val="InfoBlue"/>
        <w:rPr>
          <w:rFonts w:hint="eastAsia"/>
        </w:rPr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62FCC">
        <w:rPr>
          <w:rFonts w:hint="eastAsia"/>
        </w:rPr>
        <w:t>호환성</w:t>
      </w:r>
      <w:r w:rsidR="00662FCC">
        <w:rPr>
          <w:rFonts w:hint="eastAsia"/>
        </w:rPr>
        <w:t xml:space="preserve">: Android/iOS </w:t>
      </w:r>
      <w:r w:rsidR="00662FCC">
        <w:rPr>
          <w:rFonts w:hint="eastAsia"/>
        </w:rPr>
        <w:t>모두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지원</w:t>
      </w:r>
    </w:p>
    <w:p w14:paraId="57878EF6" w14:textId="3A725954" w:rsidR="009E0CA4" w:rsidRDefault="00474822">
      <w:pPr>
        <w:pStyle w:val="1"/>
      </w:pP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56D7641E" w14:textId="7F1169A7" w:rsidR="000F081B" w:rsidRPr="000F081B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t xml:space="preserve"> </w:t>
      </w:r>
      <w:r w:rsidR="000F081B" w:rsidRPr="000F081B">
        <w:t>개발</w:t>
      </w:r>
      <w:r w:rsidR="000F081B" w:rsidRPr="000F081B">
        <w:t xml:space="preserve"> </w:t>
      </w:r>
      <w:r w:rsidR="000F081B" w:rsidRPr="000F081B">
        <w:t>언어</w:t>
      </w:r>
      <w:r w:rsidR="000F081B" w:rsidRPr="000F081B">
        <w:t>: React Native</w:t>
      </w:r>
    </w:p>
    <w:p w14:paraId="2028C3AB" w14:textId="1440AE1B" w:rsidR="000F081B" w:rsidRPr="000F081B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0F081B" w:rsidRPr="000F081B">
        <w:t>백엔드</w:t>
      </w:r>
      <w:r w:rsidR="000F081B" w:rsidRPr="000F081B">
        <w:t>: Node.js</w:t>
      </w:r>
    </w:p>
    <w:p w14:paraId="56E738C2" w14:textId="69D9343E" w:rsidR="000F081B" w:rsidRPr="000F081B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0F081B" w:rsidRPr="000F081B">
        <w:t>데이터베이스</w:t>
      </w:r>
      <w:r w:rsidR="000F081B" w:rsidRPr="000F081B">
        <w:t>: MongoDB (</w:t>
      </w:r>
      <w:r w:rsidR="000F081B" w:rsidRPr="000F081B">
        <w:t>또는</w:t>
      </w:r>
      <w:r w:rsidR="000F081B" w:rsidRPr="000F081B">
        <w:t xml:space="preserve"> Firebase)</w:t>
      </w:r>
    </w:p>
    <w:p w14:paraId="42872483" w14:textId="0422C7A2" w:rsidR="00A80D31" w:rsidRDefault="00556762" w:rsidP="00AA0ABC">
      <w:pPr>
        <w:pStyle w:val="InfoBlue"/>
        <w:rPr>
          <w:rFonts w:hint="eastAsia"/>
        </w:rPr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0F081B" w:rsidRPr="000F081B">
        <w:t>외부</w:t>
      </w:r>
      <w:r w:rsidR="000F081B" w:rsidRPr="000F081B">
        <w:t xml:space="preserve"> API: </w:t>
      </w:r>
      <w:r w:rsidR="000F081B" w:rsidRPr="000F081B">
        <w:t>레시피</w:t>
      </w:r>
      <w:r w:rsidR="000F081B" w:rsidRPr="000F081B">
        <w:t xml:space="preserve"> </w:t>
      </w:r>
      <w:r w:rsidR="000F081B" w:rsidRPr="000F081B">
        <w:t>제공</w:t>
      </w:r>
      <w:r w:rsidR="000F081B" w:rsidRPr="000F081B">
        <w:t xml:space="preserve"> API</w:t>
      </w:r>
    </w:p>
    <w:p w14:paraId="5A356EF1" w14:textId="1B3E2A95" w:rsidR="00A80D31" w:rsidRDefault="00A80D31" w:rsidP="004E15B0">
      <w:pPr>
        <w:pStyle w:val="1"/>
        <w:rPr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문헌</w:t>
      </w:r>
    </w:p>
    <w:p w14:paraId="4EEDFD59" w14:textId="2B51BDD7" w:rsidR="00A80D31" w:rsidRDefault="00A80D31" w:rsidP="00AA0ABC">
      <w:pPr>
        <w:pStyle w:val="InfoBlue"/>
      </w:pPr>
      <w:r>
        <w:t>•</w:t>
      </w:r>
      <w:r>
        <w:tab/>
      </w:r>
      <w:r>
        <w:rPr>
          <w:rFonts w:hint="eastAsia"/>
        </w:rPr>
        <w:t>전공책</w:t>
      </w:r>
    </w:p>
    <w:p w14:paraId="1B1D2B75" w14:textId="56901A29" w:rsidR="00A80D31" w:rsidRDefault="00A80D31" w:rsidP="00AA0ABC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구글</w:t>
      </w:r>
    </w:p>
    <w:p w14:paraId="538A7302" w14:textId="2C24ADAF" w:rsidR="00EC5741" w:rsidRDefault="00A80D31" w:rsidP="00AA0ABC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GPT</w:t>
      </w:r>
    </w:p>
    <w:p w14:paraId="74BC6610" w14:textId="50310D5D" w:rsidR="00A80D31" w:rsidRPr="00A80D31" w:rsidRDefault="00EC5741" w:rsidP="00AA0ABC">
      <w:pPr>
        <w:pStyle w:val="InfoBlue"/>
        <w:rPr>
          <w:rFonts w:hint="eastAsia"/>
        </w:rPr>
      </w:pPr>
      <w:r>
        <w:t>•</w:t>
      </w:r>
      <w:r>
        <w:tab/>
        <w:t xml:space="preserve"> sw </w:t>
      </w:r>
      <w:r>
        <w:t>융합</w:t>
      </w:r>
      <w:r>
        <w:t xml:space="preserve"> </w:t>
      </w:r>
      <w:r>
        <w:t>시스템</w:t>
      </w:r>
      <w:r>
        <w:t xml:space="preserve"> </w:t>
      </w:r>
      <w:r>
        <w:t>분석</w:t>
      </w:r>
      <w:r>
        <w:t xml:space="preserve"> </w:t>
      </w:r>
      <w:r>
        <w:t>설계</w:t>
      </w:r>
      <w:r>
        <w:t xml:space="preserve">,  </w:t>
      </w:r>
      <w:r>
        <w:t>최용식</w:t>
      </w:r>
      <w:r>
        <w:t>,  2022,  p23-3</w:t>
      </w:r>
      <w:r w:rsidR="00646A1B">
        <w:rPr>
          <w:rFonts w:hint="eastAsia"/>
        </w:rPr>
        <w:t>1</w:t>
      </w:r>
    </w:p>
    <w:sectPr w:rsidR="00A80D31" w:rsidRPr="00A80D3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51E81" w14:textId="77777777" w:rsidR="0097578F" w:rsidRDefault="0097578F">
      <w:pPr>
        <w:spacing w:line="240" w:lineRule="auto"/>
      </w:pPr>
      <w:r>
        <w:separator/>
      </w:r>
    </w:p>
  </w:endnote>
  <w:endnote w:type="continuationSeparator" w:id="0">
    <w:p w14:paraId="66F72E45" w14:textId="77777777" w:rsidR="0097578F" w:rsidRDefault="00975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480CD" w14:textId="77777777"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3E1B4F" w14:textId="77777777"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 w14:paraId="71AB1C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220630" w14:textId="2D0076B5" w:rsidR="009E0CA4" w:rsidRDefault="0057773B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FMRRS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543921" w14:textId="08E46D8A" w:rsidR="009E0CA4" w:rsidRDefault="009E0CA4">
          <w:pPr>
            <w:jc w:val="center"/>
            <w:rPr>
              <w:rFonts w:hint="eastAsia"/>
              <w:lang w:eastAsia="ko-KR"/>
            </w:rPr>
          </w:pPr>
          <w:r>
            <w:sym w:font="Symbol" w:char="F0D3"/>
          </w:r>
          <w:fldSimple w:instr=" DOCPROPERTY &quot;Company&quot;  \* MERGEFORMAT ">
            <w:r w:rsidR="00992334">
              <w:t>&lt;</w:t>
            </w:r>
            <w:r w:rsidR="0004245A">
              <w:rPr>
                <w:rFonts w:hint="eastAsia"/>
                <w:lang w:eastAsia="ko-KR"/>
              </w:rPr>
              <w:t>나만의</w:t>
            </w:r>
            <w:r w:rsidR="0004245A">
              <w:rPr>
                <w:rFonts w:hint="eastAsia"/>
                <w:lang w:eastAsia="ko-KR"/>
              </w:rPr>
              <w:t xml:space="preserve"> </w:t>
            </w:r>
            <w:r w:rsidR="0004245A">
              <w:rPr>
                <w:rFonts w:hint="eastAsia"/>
                <w:lang w:eastAsia="ko-KR"/>
              </w:rPr>
              <w:t>냉장고</w:t>
            </w:r>
            <w:r w:rsidR="00992334">
              <w:t>&gt;</w:t>
            </w:r>
          </w:fldSimple>
          <w:r>
            <w:t>, 20</w:t>
          </w:r>
          <w:r w:rsidR="0004245A">
            <w:rPr>
              <w:rFonts w:hint="eastAsia"/>
              <w:lang w:eastAsia="ko-K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206AB9" w14:textId="77777777"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83EBA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14:paraId="4C7E3195" w14:textId="77777777"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F0FDE" w14:textId="77777777"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D6636" w14:textId="77777777" w:rsidR="0097578F" w:rsidRDefault="0097578F">
      <w:pPr>
        <w:spacing w:line="240" w:lineRule="auto"/>
      </w:pPr>
      <w:r>
        <w:rPr>
          <w:rFonts w:hint="eastAsia"/>
          <w:lang w:eastAsia="ko-KR"/>
        </w:rPr>
        <w:separator/>
      </w:r>
    </w:p>
  </w:footnote>
  <w:footnote w:type="continuationSeparator" w:id="0">
    <w:p w14:paraId="0729C015" w14:textId="77777777" w:rsidR="0097578F" w:rsidRDefault="009757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7775E" w14:textId="77777777" w:rsidR="009E0CA4" w:rsidRDefault="009E0CA4">
    <w:pPr>
      <w:rPr>
        <w:sz w:val="24"/>
      </w:rPr>
    </w:pPr>
  </w:p>
  <w:p w14:paraId="688B3DA4" w14:textId="77777777" w:rsidR="009E0CA4" w:rsidRDefault="009E0CA4">
    <w:pPr>
      <w:pBdr>
        <w:top w:val="single" w:sz="6" w:space="1" w:color="auto"/>
      </w:pBdr>
      <w:rPr>
        <w:sz w:val="24"/>
      </w:rPr>
    </w:pPr>
  </w:p>
  <w:p w14:paraId="40C8BD61" w14:textId="3417B799"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92334">
      <w:rPr>
        <w:rFonts w:ascii="Arial" w:hAnsi="Arial"/>
        <w:b/>
        <w:sz w:val="36"/>
      </w:rPr>
      <w:t>&lt;</w:t>
    </w:r>
    <w:r w:rsidR="00992334">
      <w:rPr>
        <w:rFonts w:ascii="Arial" w:hAnsi="Arial" w:hint="eastAsia"/>
        <w:b/>
        <w:sz w:val="36"/>
        <w:lang w:eastAsia="ko-KR"/>
      </w:rPr>
      <w:t>나만의</w:t>
    </w:r>
    <w:r w:rsidR="00992334">
      <w:rPr>
        <w:rFonts w:ascii="Arial" w:hAnsi="Arial" w:hint="eastAsia"/>
        <w:b/>
        <w:sz w:val="36"/>
        <w:lang w:eastAsia="ko-KR"/>
      </w:rPr>
      <w:t xml:space="preserve"> </w:t>
    </w:r>
    <w:r w:rsidR="00992334">
      <w:rPr>
        <w:rFonts w:ascii="Arial" w:hAnsi="Arial" w:hint="eastAsia"/>
        <w:b/>
        <w:sz w:val="36"/>
        <w:lang w:eastAsia="ko-KR"/>
      </w:rPr>
      <w:t>냉장고</w:t>
    </w:r>
    <w:r w:rsidR="0099233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016154A" w14:textId="77777777" w:rsidR="009E0CA4" w:rsidRDefault="009E0CA4">
    <w:pPr>
      <w:pBdr>
        <w:bottom w:val="single" w:sz="6" w:space="1" w:color="auto"/>
      </w:pBdr>
      <w:jc w:val="right"/>
      <w:rPr>
        <w:sz w:val="24"/>
      </w:rPr>
    </w:pPr>
  </w:p>
  <w:p w14:paraId="1A3BBD08" w14:textId="77777777"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 w14:paraId="4D605550" w14:textId="77777777">
      <w:tc>
        <w:tcPr>
          <w:tcW w:w="6379" w:type="dxa"/>
        </w:tcPr>
        <w:p w14:paraId="697F6CC7" w14:textId="617180CF" w:rsidR="009E0CA4" w:rsidRDefault="00000000">
          <w:pPr>
            <w:rPr>
              <w:lang w:eastAsia="ko-KR"/>
            </w:rPr>
          </w:pPr>
          <w:fldSimple w:instr=" SUBJECT  \* MERGEFORMAT ">
            <w:r w:rsidR="00992334">
              <w:t>&lt;</w:t>
            </w:r>
            <w:r w:rsidR="0056205B">
              <w:rPr>
                <w:rFonts w:hint="eastAsia"/>
                <w:lang w:eastAsia="ko-KR"/>
              </w:rPr>
              <w:t>FMRRS</w:t>
            </w:r>
            <w:r w:rsidR="00992334">
              <w:t>&gt;</w:t>
            </w:r>
          </w:fldSimple>
        </w:p>
      </w:tc>
      <w:tc>
        <w:tcPr>
          <w:tcW w:w="3179" w:type="dxa"/>
        </w:tcPr>
        <w:p w14:paraId="587CF8C4" w14:textId="1D71B86D" w:rsidR="009E0CA4" w:rsidRDefault="009E0CA4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t xml:space="preserve">  </w:t>
          </w:r>
          <w:r w:rsidR="0057773B">
            <w:rPr>
              <w:rFonts w:hint="eastAsia"/>
              <w:lang w:eastAsia="ko-KR"/>
            </w:rPr>
            <w:t>버전</w:t>
          </w:r>
          <w:r>
            <w:t>:           &lt;1.0</w:t>
          </w:r>
          <w:r w:rsidR="00C71EB1">
            <w:rPr>
              <w:rFonts w:hint="eastAsia"/>
              <w:lang w:eastAsia="ko-KR"/>
            </w:rPr>
            <w:t>.1</w:t>
          </w:r>
          <w:r>
            <w:t>&gt;</w:t>
          </w:r>
        </w:p>
      </w:tc>
    </w:tr>
    <w:tr w:rsidR="009E0CA4" w14:paraId="246E4460" w14:textId="77777777">
      <w:tc>
        <w:tcPr>
          <w:tcW w:w="6379" w:type="dxa"/>
        </w:tcPr>
        <w:p w14:paraId="03B5BD4D" w14:textId="77777777" w:rsidR="009E0CA4" w:rsidRDefault="00000000">
          <w:fldSimple w:instr=" TITLE  \* MERGEFORMAT ">
            <w:r w:rsidR="00992334">
              <w:t>Software Requirements Specification</w:t>
            </w:r>
          </w:fldSimple>
        </w:p>
      </w:tc>
      <w:tc>
        <w:tcPr>
          <w:tcW w:w="3179" w:type="dxa"/>
        </w:tcPr>
        <w:p w14:paraId="6E2BE147" w14:textId="49E62AD1" w:rsidR="009E0CA4" w:rsidRDefault="009E0CA4">
          <w:r>
            <w:t xml:space="preserve">  </w:t>
          </w:r>
          <w:r w:rsidR="0057773B">
            <w:rPr>
              <w:rFonts w:hint="eastAsia"/>
              <w:lang w:eastAsia="ko-KR"/>
            </w:rPr>
            <w:t>날짜</w:t>
          </w:r>
          <w:r>
            <w:t>:  &lt;</w:t>
          </w:r>
          <w:r w:rsidR="000816D2">
            <w:rPr>
              <w:rFonts w:hint="eastAsia"/>
              <w:lang w:eastAsia="ko-KR"/>
            </w:rPr>
            <w:t>2025/0</w:t>
          </w:r>
          <w:r w:rsidR="0056205B">
            <w:rPr>
              <w:rFonts w:hint="eastAsia"/>
              <w:lang w:eastAsia="ko-KR"/>
            </w:rPr>
            <w:t>4</w:t>
          </w:r>
          <w:r w:rsidR="000816D2">
            <w:rPr>
              <w:rFonts w:hint="eastAsia"/>
              <w:lang w:eastAsia="ko-KR"/>
            </w:rPr>
            <w:t>/</w:t>
          </w:r>
          <w:r w:rsidR="0056205B">
            <w:rPr>
              <w:rFonts w:hint="eastAsia"/>
              <w:lang w:eastAsia="ko-KR"/>
            </w:rPr>
            <w:t>08</w:t>
          </w:r>
          <w:r>
            <w:t>&gt;</w:t>
          </w:r>
        </w:p>
      </w:tc>
    </w:tr>
    <w:tr w:rsidR="009E0CA4" w14:paraId="3A4CD5BA" w14:textId="77777777">
      <w:tc>
        <w:tcPr>
          <w:tcW w:w="9558" w:type="dxa"/>
          <w:gridSpan w:val="2"/>
        </w:tcPr>
        <w:p w14:paraId="3541D9C9" w14:textId="60AC8F4A" w:rsidR="009E0CA4" w:rsidRDefault="009E0CA4">
          <w:pPr>
            <w:rPr>
              <w:rFonts w:hint="eastAsia"/>
              <w:lang w:eastAsia="ko-KR"/>
            </w:rPr>
          </w:pPr>
          <w:r>
            <w:t>&lt;</w:t>
          </w:r>
          <w:r w:rsidR="0056205B">
            <w:rPr>
              <w:rFonts w:hint="eastAsia"/>
              <w:lang w:eastAsia="ko-KR"/>
            </w:rPr>
            <w:t xml:space="preserve">FMRRS SRS </w:t>
          </w:r>
          <w:r w:rsidR="0056205B">
            <w:rPr>
              <w:rFonts w:hint="eastAsia"/>
              <w:lang w:eastAsia="ko-KR"/>
            </w:rPr>
            <w:t>최민준</w:t>
          </w:r>
          <w:r w:rsidR="0056205B">
            <w:rPr>
              <w:rFonts w:hint="eastAsia"/>
              <w:lang w:eastAsia="ko-KR"/>
            </w:rPr>
            <w:t>(20250408).docx&gt;</w:t>
          </w:r>
        </w:p>
      </w:tc>
    </w:tr>
  </w:tbl>
  <w:p w14:paraId="30B01504" w14:textId="77777777"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059A9" w14:textId="77777777"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FC443A"/>
    <w:multiLevelType w:val="hybridMultilevel"/>
    <w:tmpl w:val="EC1A3E48"/>
    <w:lvl w:ilvl="0" w:tplc="7F10E93A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7" w15:restartNumberingAfterBreak="0">
    <w:nsid w:val="280163A7"/>
    <w:multiLevelType w:val="hybridMultilevel"/>
    <w:tmpl w:val="9E34A20C"/>
    <w:lvl w:ilvl="0" w:tplc="D19A9F1C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8" w15:restartNumberingAfterBreak="0">
    <w:nsid w:val="2A165BD0"/>
    <w:multiLevelType w:val="hybridMultilevel"/>
    <w:tmpl w:val="B7386876"/>
    <w:lvl w:ilvl="0" w:tplc="8A02E27E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1E7993"/>
    <w:multiLevelType w:val="hybridMultilevel"/>
    <w:tmpl w:val="7B40DB32"/>
    <w:lvl w:ilvl="0" w:tplc="E85A4654">
      <w:start w:val="3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6" w15:restartNumberingAfterBreak="0">
    <w:nsid w:val="41DE250A"/>
    <w:multiLevelType w:val="hybridMultilevel"/>
    <w:tmpl w:val="DF207DDC"/>
    <w:lvl w:ilvl="0" w:tplc="3EB646A6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3BD358D"/>
    <w:multiLevelType w:val="hybridMultilevel"/>
    <w:tmpl w:val="18C48288"/>
    <w:lvl w:ilvl="0" w:tplc="897CC722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22" w15:restartNumberingAfterBreak="0">
    <w:nsid w:val="56CE5B69"/>
    <w:multiLevelType w:val="multilevel"/>
    <w:tmpl w:val="1D360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A94383"/>
    <w:multiLevelType w:val="hybridMultilevel"/>
    <w:tmpl w:val="484E33A0"/>
    <w:lvl w:ilvl="0" w:tplc="317EF4BA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407830">
    <w:abstractNumId w:val="0"/>
  </w:num>
  <w:num w:numId="2" w16cid:durableId="1310868590">
    <w:abstractNumId w:val="12"/>
  </w:num>
  <w:num w:numId="3" w16cid:durableId="1662657325">
    <w:abstractNumId w:val="28"/>
  </w:num>
  <w:num w:numId="4" w16cid:durableId="715592392">
    <w:abstractNumId w:val="20"/>
  </w:num>
  <w:num w:numId="5" w16cid:durableId="1194028531">
    <w:abstractNumId w:val="19"/>
  </w:num>
  <w:num w:numId="6" w16cid:durableId="156822029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796484545">
    <w:abstractNumId w:val="2"/>
  </w:num>
  <w:num w:numId="8" w16cid:durableId="62922290">
    <w:abstractNumId w:val="27"/>
  </w:num>
  <w:num w:numId="9" w16cid:durableId="191571953">
    <w:abstractNumId w:val="3"/>
  </w:num>
  <w:num w:numId="10" w16cid:durableId="1914006325">
    <w:abstractNumId w:val="13"/>
  </w:num>
  <w:num w:numId="11" w16cid:durableId="421872512">
    <w:abstractNumId w:val="11"/>
  </w:num>
  <w:num w:numId="12" w16cid:durableId="1316881147">
    <w:abstractNumId w:val="26"/>
  </w:num>
  <w:num w:numId="13" w16cid:durableId="181163609">
    <w:abstractNumId w:val="10"/>
  </w:num>
  <w:num w:numId="14" w16cid:durableId="1828326207">
    <w:abstractNumId w:val="4"/>
  </w:num>
  <w:num w:numId="15" w16cid:durableId="664817135">
    <w:abstractNumId w:val="25"/>
  </w:num>
  <w:num w:numId="16" w16cid:durableId="371350092">
    <w:abstractNumId w:val="18"/>
  </w:num>
  <w:num w:numId="17" w16cid:durableId="1280992638">
    <w:abstractNumId w:val="5"/>
  </w:num>
  <w:num w:numId="18" w16cid:durableId="1601447119">
    <w:abstractNumId w:val="17"/>
  </w:num>
  <w:num w:numId="19" w16cid:durableId="11628934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851189911">
    <w:abstractNumId w:val="9"/>
  </w:num>
  <w:num w:numId="21" w16cid:durableId="124397797">
    <w:abstractNumId w:val="23"/>
  </w:num>
  <w:num w:numId="22" w16cid:durableId="138740300">
    <w:abstractNumId w:val="15"/>
  </w:num>
  <w:num w:numId="23" w16cid:durableId="1918321232">
    <w:abstractNumId w:val="22"/>
  </w:num>
  <w:num w:numId="24" w16cid:durableId="908685454">
    <w:abstractNumId w:val="21"/>
  </w:num>
  <w:num w:numId="25" w16cid:durableId="658929038">
    <w:abstractNumId w:val="16"/>
  </w:num>
  <w:num w:numId="26" w16cid:durableId="1190488944">
    <w:abstractNumId w:val="14"/>
  </w:num>
  <w:num w:numId="27" w16cid:durableId="731001649">
    <w:abstractNumId w:val="24"/>
  </w:num>
  <w:num w:numId="28" w16cid:durableId="1922913006">
    <w:abstractNumId w:val="6"/>
  </w:num>
  <w:num w:numId="29" w16cid:durableId="2055502738">
    <w:abstractNumId w:val="7"/>
  </w:num>
  <w:num w:numId="30" w16cid:durableId="886183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34"/>
    <w:rsid w:val="0004245A"/>
    <w:rsid w:val="000816D2"/>
    <w:rsid w:val="000F081B"/>
    <w:rsid w:val="001369BC"/>
    <w:rsid w:val="001412BF"/>
    <w:rsid w:val="001B3A1F"/>
    <w:rsid w:val="001D1F89"/>
    <w:rsid w:val="00213A06"/>
    <w:rsid w:val="00241FB5"/>
    <w:rsid w:val="002E10D0"/>
    <w:rsid w:val="00352A7F"/>
    <w:rsid w:val="00383EBA"/>
    <w:rsid w:val="00474822"/>
    <w:rsid w:val="004B0BD5"/>
    <w:rsid w:val="004E15B0"/>
    <w:rsid w:val="0054421C"/>
    <w:rsid w:val="00556762"/>
    <w:rsid w:val="0056205B"/>
    <w:rsid w:val="0057773B"/>
    <w:rsid w:val="00646A1B"/>
    <w:rsid w:val="00662FCC"/>
    <w:rsid w:val="006E05A5"/>
    <w:rsid w:val="00814AAC"/>
    <w:rsid w:val="0097578F"/>
    <w:rsid w:val="00992334"/>
    <w:rsid w:val="009E0CA4"/>
    <w:rsid w:val="00A80D31"/>
    <w:rsid w:val="00A87037"/>
    <w:rsid w:val="00AA0ABC"/>
    <w:rsid w:val="00B7180B"/>
    <w:rsid w:val="00BD1DEA"/>
    <w:rsid w:val="00C71EB1"/>
    <w:rsid w:val="00D12DE4"/>
    <w:rsid w:val="00EC5741"/>
    <w:rsid w:val="00EF1206"/>
    <w:rsid w:val="00EF3A73"/>
    <w:rsid w:val="00EF41F4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E587E6"/>
  <w15:chartTrackingRefBased/>
  <w15:docId w15:val="{30434B86-E644-4AED-8C82-47A739A0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AA0ABC"/>
    <w:pPr>
      <w:tabs>
        <w:tab w:val="left" w:pos="1260"/>
      </w:tabs>
      <w:spacing w:after="120"/>
      <w:ind w:left="765"/>
    </w:pPr>
    <w:rPr>
      <w:iCs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uiPriority w:val="22"/>
    <w:qFormat/>
    <w:rPr>
      <w:b/>
      <w:bCs/>
    </w:rPr>
  </w:style>
  <w:style w:type="character" w:customStyle="1" w:styleId="1Char">
    <w:name w:val="제목 1 Char"/>
    <w:basedOn w:val="a0"/>
    <w:link w:val="1"/>
    <w:rsid w:val="00A80D31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g11\AppData\Local\Temp\3e07a8d1-3ce3-4cb6-859c-3fbfe0d915f8_RUP_Template.zip.RUP_Template.zi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</Template>
  <TotalTime>121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김영규</dc:creator>
  <cp:keywords/>
  <dc:description/>
  <cp:lastModifiedBy>Min jun</cp:lastModifiedBy>
  <cp:revision>26</cp:revision>
  <cp:lastPrinted>1899-12-31T15:00:00Z</cp:lastPrinted>
  <dcterms:created xsi:type="dcterms:W3CDTF">2025-03-27T00:48:00Z</dcterms:created>
  <dcterms:modified xsi:type="dcterms:W3CDTF">2025-04-07T16:58:00Z</dcterms:modified>
</cp:coreProperties>
</file>